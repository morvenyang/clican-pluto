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925" w:tblpY="539"/>
        <w:tblW w:w="3000" w:type="pct"/>
        <w:tblLook w:val="04A0"/>
      </w:tblPr>
      <w:tblGrid>
        <w:gridCol w:w="5746"/>
      </w:tblGrid>
      <w:tr w:rsidR="00ED2241" w:rsidRPr="00ED2241" w:rsidTr="00ED2241">
        <w:tc>
          <w:tcPr>
            <w:tcW w:w="6178" w:type="dxa"/>
          </w:tcPr>
          <w:p w:rsidR="00ED2241" w:rsidRPr="00EC1F26" w:rsidRDefault="00C57B04" w:rsidP="00ED2241">
            <w:pPr>
              <w:pStyle w:val="NoSpacing"/>
              <w:rPr>
                <w:rFonts w:ascii="Cambria" w:eastAsiaTheme="minorEastAsia" w:hAnsi="Cambria"/>
                <w:bCs/>
                <w:color w:val="365F91"/>
                <w:sz w:val="48"/>
                <w:szCs w:val="48"/>
                <w:lang w:eastAsia="zh-CN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  <w:lang w:eastAsia="zh-CN"/>
              </w:rPr>
              <w:t>o</w:t>
            </w:r>
            <w:r w:rsidR="00EC1F26">
              <w:rPr>
                <w:rFonts w:ascii="Cambria" w:hAnsi="Cambria"/>
                <w:b/>
                <w:bCs/>
                <w:color w:val="365F91"/>
                <w:sz w:val="48"/>
                <w:szCs w:val="48"/>
                <w:lang w:eastAsia="zh-CN"/>
              </w:rPr>
              <w:t xml:space="preserve">ATV3 &amp; </w:t>
            </w:r>
            <w:r w:rsidR="00B267D5" w:rsidRPr="00B267D5">
              <w:rPr>
                <w:rFonts w:ascii="Cambria" w:hAnsi="Cambria"/>
                <w:b/>
                <w:bCs/>
                <w:color w:val="365F91"/>
                <w:sz w:val="48"/>
                <w:szCs w:val="48"/>
                <w:lang w:eastAsia="zh-CN"/>
              </w:rPr>
              <w:t xml:space="preserve"> </w:t>
            </w:r>
            <w:r w:rsidR="00EC1F26">
              <w:rPr>
                <w:rFonts w:ascii="Cambria" w:eastAsiaTheme="minorEastAsia" w:hAnsi="Cambria" w:hint="eastAsia"/>
                <w:b/>
                <w:bCs/>
                <w:color w:val="365F91"/>
                <w:sz w:val="48"/>
                <w:szCs w:val="48"/>
                <w:lang w:eastAsia="zh-CN"/>
              </w:rPr>
              <w:t>微电影接口规范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FC661E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EC1F26" w:rsidRDefault="00EC1F26" w:rsidP="00ED2241">
            <w:pPr>
              <w:pStyle w:val="NoSpacing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修改历史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bCs/>
              </w:rPr>
            </w:pPr>
          </w:p>
        </w:tc>
      </w:tr>
    </w:tbl>
    <w:p w:rsidR="00C54CD1" w:rsidRDefault="00C54CD1" w:rsidP="00547D5A">
      <w:pPr>
        <w:pStyle w:val="NoSpacing"/>
      </w:pPr>
    </w:p>
    <w:tbl>
      <w:tblPr>
        <w:tblW w:w="93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0"/>
        <w:gridCol w:w="1158"/>
        <w:gridCol w:w="1632"/>
        <w:gridCol w:w="720"/>
        <w:gridCol w:w="984"/>
        <w:gridCol w:w="4056"/>
      </w:tblGrid>
      <w:tr w:rsidR="00403581" w:rsidRPr="008D70AC" w:rsidTr="00EC1F26">
        <w:trPr>
          <w:tblHeader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bookmarkStart w:id="0" w:name="OLE_LINK1"/>
            <w:bookmarkStart w:id="1" w:name="OLE_LINK2"/>
            <w:bookmarkStart w:id="2" w:name="_Toc260906132"/>
            <w:bookmarkStart w:id="3" w:name="_Toc267389724"/>
            <w:bookmarkStart w:id="4" w:name="_Toc267390259"/>
            <w:bookmarkStart w:id="5" w:name="_Toc267397791"/>
            <w:r w:rsidRPr="008D70AC">
              <w:t>Ver. No.</w:t>
            </w:r>
          </w:p>
        </w:tc>
        <w:tc>
          <w:tcPr>
            <w:tcW w:w="115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Ver. Date</w:t>
            </w:r>
          </w:p>
        </w:tc>
        <w:tc>
          <w:tcPr>
            <w:tcW w:w="163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Prepared By</w:t>
            </w:r>
          </w:p>
        </w:tc>
        <w:tc>
          <w:tcPr>
            <w:tcW w:w="7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Reviewed By</w:t>
            </w:r>
          </w:p>
        </w:tc>
        <w:tc>
          <w:tcPr>
            <w:tcW w:w="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Approved By</w:t>
            </w:r>
          </w:p>
        </w:tc>
        <w:tc>
          <w:tcPr>
            <w:tcW w:w="405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Affected Section &amp; Summary of Change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403581">
            <w:pPr>
              <w:pStyle w:val="TableMedium"/>
            </w:pPr>
            <w:r>
              <w:t>1.0</w:t>
            </w: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C1F26" w:rsidRDefault="00EC1F26" w:rsidP="00FC661E">
            <w:pPr>
              <w:pStyle w:val="TableMedium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2013-1-29</w:t>
            </w: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FC661E">
            <w:pPr>
              <w:pStyle w:val="TableMedium"/>
            </w:pPr>
            <w:r>
              <w:t>Zhang Wei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FA0434" w:rsidRDefault="00C912E8" w:rsidP="00403581">
            <w:pPr>
              <w:pStyle w:val="TableMedium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Draft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272E5" w:rsidRDefault="002272E5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DC229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EF0756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274DA3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Pr="008D70AC" w:rsidRDefault="00274DA3" w:rsidP="00D713A2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1C3FF0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1C3FF0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Pr="008D70AC" w:rsidRDefault="001C3FF0" w:rsidP="00C641A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C3FF0" w:rsidRDefault="001C3FF0" w:rsidP="009161E9">
            <w:pPr>
              <w:pStyle w:val="TableMedium"/>
              <w:rPr>
                <w:rFonts w:eastAsia="SimSun"/>
                <w:lang w:eastAsia="zh-CN"/>
              </w:rPr>
            </w:pPr>
          </w:p>
        </w:tc>
      </w:tr>
    </w:tbl>
    <w:p w:rsidR="00403581" w:rsidRDefault="00403581" w:rsidP="00A441A7">
      <w:pPr>
        <w:rPr>
          <w:lang w:eastAsia="zh-CN"/>
        </w:rPr>
      </w:pPr>
    </w:p>
    <w:p w:rsidR="00A441A7" w:rsidRDefault="00A441A7" w:rsidP="00A441A7">
      <w:pPr>
        <w:pStyle w:val="Compactnormal"/>
        <w:rPr>
          <w:rFonts w:ascii="Calibri" w:eastAsia="SimSun" w:hAnsi="Calibri"/>
          <w:color w:val="FFFFFF"/>
          <w:spacing w:val="15"/>
          <w:sz w:val="22"/>
          <w:szCs w:val="22"/>
          <w:lang w:eastAsia="en-US"/>
        </w:rPr>
      </w:pPr>
      <w:r>
        <w:br w:type="page"/>
      </w:r>
    </w:p>
    <w:p w:rsidR="00A441A7" w:rsidRPr="00BA6A0A" w:rsidRDefault="00BA6A0A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目录</w:t>
      </w:r>
    </w:p>
    <w:p w:rsidR="00707C46" w:rsidRDefault="00BA4ADA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r w:rsidRPr="00BA4ADA">
        <w:rPr>
          <w:sz w:val="36"/>
          <w:szCs w:val="20"/>
          <w:lang w:eastAsia="en-US"/>
        </w:rPr>
        <w:fldChar w:fldCharType="begin"/>
      </w:r>
      <w:r w:rsidR="00A441A7" w:rsidRPr="00F7433F">
        <w:rPr>
          <w:sz w:val="36"/>
          <w:szCs w:val="20"/>
          <w:lang w:eastAsia="en-US"/>
        </w:rPr>
        <w:instrText xml:space="preserve"> TOC \o "1-3" \h \z \u </w:instrText>
      </w:r>
      <w:r w:rsidRPr="00BA4ADA">
        <w:rPr>
          <w:sz w:val="36"/>
          <w:szCs w:val="20"/>
          <w:lang w:eastAsia="en-US"/>
        </w:rPr>
        <w:fldChar w:fldCharType="separate"/>
      </w:r>
      <w:hyperlink w:anchor="_Toc347230101" w:history="1">
        <w:r w:rsidR="00707C46" w:rsidRPr="0047262E">
          <w:rPr>
            <w:rStyle w:val="Hyperlink"/>
            <w:noProof/>
          </w:rPr>
          <w:t>Table of Contents</w:t>
        </w:r>
        <w:r w:rsidR="00707C46">
          <w:rPr>
            <w:noProof/>
            <w:webHidden/>
          </w:rPr>
          <w:tab/>
        </w:r>
        <w:r w:rsidR="00707C46"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_Toc347230101 \h </w:instrText>
        </w:r>
        <w:r w:rsidR="00707C46">
          <w:rPr>
            <w:noProof/>
            <w:webHidden/>
          </w:rPr>
        </w:r>
        <w:r w:rsidR="00707C46"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2</w:t>
        </w:r>
        <w:r w:rsidR="00707C46">
          <w:rPr>
            <w:noProof/>
            <w:webHidden/>
          </w:rPr>
          <w:fldChar w:fldCharType="end"/>
        </w:r>
      </w:hyperlink>
    </w:p>
    <w:p w:rsidR="00707C46" w:rsidRDefault="00707C46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2" w:history="1">
        <w:r w:rsidRPr="0047262E">
          <w:rPr>
            <w:rStyle w:val="Hyperlink"/>
            <w:rFonts w:hint="eastAsia"/>
            <w:noProof/>
            <w:lang w:eastAsia="zh-CN"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3" w:history="1">
        <w:r w:rsidRPr="0047262E">
          <w:rPr>
            <w:rStyle w:val="Hyperlink"/>
            <w:rFonts w:hint="eastAsia"/>
            <w:noProof/>
            <w:lang w:eastAsia="zh-CN"/>
          </w:rPr>
          <w:t>关于本文档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4" w:history="1"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联</w:t>
        </w:r>
        <w:r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系方式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5" w:history="1"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缩</w:t>
        </w:r>
        <w:r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略</w:t>
        </w:r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6" w:history="1">
        <w:r w:rsidRPr="0047262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rFonts w:hint="eastAsia"/>
            <w:noProof/>
            <w:lang w:eastAsia="zh-CN"/>
          </w:rPr>
          <w:t>登</w:t>
        </w:r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7" w:history="1">
        <w:r w:rsidRPr="0047262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rFonts w:hint="eastAsia"/>
            <w:noProof/>
            <w:lang w:eastAsia="zh-CN"/>
          </w:rPr>
          <w:t>接口</w:t>
        </w:r>
        <w:r w:rsidRPr="0047262E">
          <w:rPr>
            <w:rStyle w:val="Hyperlink"/>
            <w:noProof/>
            <w:lang w:eastAsia="zh-CN"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8" w:history="1">
        <w:r w:rsidRPr="0047262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错误</w:t>
        </w:r>
        <w:r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9" w:history="1">
        <w:r w:rsidRPr="0047262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rFonts w:hint="eastAsia"/>
            <w:noProof/>
            <w:lang w:eastAsia="zh-CN"/>
          </w:rPr>
          <w:t>成功返回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10" w:history="1">
        <w:r w:rsidRPr="0047262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获</w:t>
        </w:r>
        <w:r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取微</w:t>
        </w:r>
        <w:r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电</w:t>
        </w:r>
        <w:r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影列表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1" w:history="1">
        <w:r w:rsidRPr="0047262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noProof/>
          </w:rPr>
          <w:t>Interface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2" w:history="1">
        <w:r w:rsidRPr="0047262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noProof/>
          </w:rPr>
          <w:t>Error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C46" w:rsidRDefault="00707C4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3" w:history="1">
        <w:r w:rsidRPr="0047262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47262E">
          <w:rPr>
            <w:rStyle w:val="Hyperlink"/>
            <w:noProof/>
          </w:rPr>
          <w:t>Success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1A7" w:rsidRPr="00A441A7" w:rsidRDefault="00BA4ADA" w:rsidP="00A441A7">
      <w:pPr>
        <w:spacing w:before="0" w:beforeAutospacing="0" w:after="0" w:afterAutospacing="0"/>
        <w:rPr>
          <w:sz w:val="24"/>
          <w:szCs w:val="20"/>
          <w:lang w:eastAsia="en-US"/>
        </w:rPr>
      </w:pPr>
      <w:r w:rsidRPr="00F7433F">
        <w:rPr>
          <w:sz w:val="36"/>
          <w:szCs w:val="20"/>
          <w:lang w:eastAsia="en-US"/>
        </w:rPr>
        <w:fldChar w:fldCharType="end"/>
      </w:r>
    </w:p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bookmarkStart w:id="6" w:name="_Toc260906130"/>
      <w:bookmarkStart w:id="7" w:name="_Toc267389722"/>
      <w:bookmarkStart w:id="8" w:name="_Toc267390257"/>
      <w:r>
        <w:br w:type="page"/>
      </w:r>
    </w:p>
    <w:bookmarkEnd w:id="0"/>
    <w:bookmarkEnd w:id="1"/>
    <w:bookmarkEnd w:id="6"/>
    <w:bookmarkEnd w:id="7"/>
    <w:bookmarkEnd w:id="8"/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r>
        <w:lastRenderedPageBreak/>
        <w:br w:type="page"/>
      </w:r>
    </w:p>
    <w:p w:rsidR="00A441A7" w:rsidRPr="002C3187" w:rsidRDefault="002C3187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9" w:name="_Toc347230102"/>
      <w:r>
        <w:rPr>
          <w:rFonts w:eastAsiaTheme="minorEastAsia" w:hint="eastAsia"/>
          <w:lang w:eastAsia="zh-CN"/>
        </w:rPr>
        <w:lastRenderedPageBreak/>
        <w:t>前言</w:t>
      </w:r>
      <w:bookmarkEnd w:id="9"/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val="fr-FR" w:eastAsia="zh-CN"/>
        </w:rPr>
      </w:pPr>
      <w:bookmarkStart w:id="10" w:name="_Toc347230103"/>
      <w:r>
        <w:rPr>
          <w:rFonts w:eastAsiaTheme="minorEastAsia" w:hint="eastAsia"/>
          <w:lang w:eastAsia="zh-CN"/>
        </w:rPr>
        <w:t>关于本文档</w:t>
      </w:r>
      <w:bookmarkEnd w:id="10"/>
    </w:p>
    <w:p w:rsidR="00A0174B" w:rsidRPr="002C3187" w:rsidRDefault="002C3187" w:rsidP="00A0174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这篇文档旨在描述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和新浪微电影之间的数据交互接口。</w:t>
      </w:r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eastAsia="zh-CN"/>
        </w:rPr>
      </w:pPr>
      <w:bookmarkStart w:id="11" w:name="_Toc347230104"/>
      <w:r>
        <w:rPr>
          <w:rFonts w:eastAsiaTheme="minorEastAsia" w:hint="eastAsia"/>
          <w:lang w:eastAsia="zh-CN"/>
        </w:rPr>
        <w:t>联系方式</w:t>
      </w:r>
      <w:bookmarkEnd w:id="11"/>
    </w:p>
    <w:p w:rsidR="00A441A7" w:rsidRDefault="002C3187" w:rsidP="00A441A7">
      <w:pPr>
        <w:rPr>
          <w:rFonts w:eastAsiaTheme="minorEastAsia" w:cs="Calibri"/>
          <w:lang w:eastAsia="zh-CN"/>
        </w:rPr>
      </w:pPr>
      <w:r>
        <w:rPr>
          <w:rFonts w:eastAsiaTheme="minorEastAsia" w:cs="Calibri" w:hint="eastAsia"/>
          <w:lang w:eastAsia="zh-CN"/>
        </w:rPr>
        <w:t>QQ: 103984484</w:t>
      </w:r>
    </w:p>
    <w:p w:rsidR="002C3187" w:rsidRPr="002C3187" w:rsidRDefault="002C3187" w:rsidP="00A441A7">
      <w:pPr>
        <w:rPr>
          <w:rFonts w:eastAsiaTheme="minorEastAsia"/>
          <w:noProof/>
        </w:rPr>
      </w:pPr>
      <w:r>
        <w:rPr>
          <w:rFonts w:eastAsiaTheme="minorEastAsia" w:cs="Calibri" w:hint="eastAsia"/>
          <w:lang w:eastAsia="zh-CN"/>
        </w:rPr>
        <w:t>Email: clican@gmail.com</w:t>
      </w:r>
    </w:p>
    <w:p w:rsidR="00403581" w:rsidRPr="002C3187" w:rsidRDefault="002C3187" w:rsidP="00403581">
      <w:pPr>
        <w:pStyle w:val="Heading2"/>
        <w:numPr>
          <w:ilvl w:val="0"/>
          <w:numId w:val="0"/>
        </w:numPr>
        <w:ind w:left="576" w:hanging="576"/>
        <w:rPr>
          <w:rFonts w:eastAsiaTheme="minorEastAsia"/>
          <w:lang w:eastAsia="zh-CN"/>
        </w:rPr>
      </w:pPr>
      <w:bookmarkStart w:id="12" w:name="_Toc347230105"/>
      <w:r>
        <w:rPr>
          <w:rFonts w:eastAsiaTheme="minorEastAsia" w:hint="eastAsia"/>
          <w:lang w:eastAsia="zh-CN"/>
        </w:rPr>
        <w:t>缩略语</w:t>
      </w:r>
      <w:bookmarkEnd w:id="12"/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1681"/>
        <w:gridCol w:w="5976"/>
      </w:tblGrid>
      <w:tr w:rsidR="002C3187" w:rsidRPr="008D70AC" w:rsidTr="002C3187">
        <w:tc>
          <w:tcPr>
            <w:tcW w:w="1857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ATV3</w:t>
            </w:r>
          </w:p>
        </w:tc>
        <w:tc>
          <w:tcPr>
            <w:tcW w:w="3521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Apple TV3</w:t>
            </w:r>
          </w:p>
        </w:tc>
        <w:tc>
          <w:tcPr>
            <w:tcW w:w="3370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http://</w:t>
            </w:r>
            <w:r w:rsidRPr="002C3187">
              <w:rPr>
                <w:rFonts w:eastAsiaTheme="minorEastAsia"/>
                <w:lang w:eastAsia="zh-CN"/>
              </w:rPr>
              <w:t>www.clican.org/appletv/index.html</w:t>
            </w:r>
          </w:p>
        </w:tc>
      </w:tr>
      <w:tr w:rsidR="002C3187" w:rsidRPr="008D70AC" w:rsidTr="002C3187">
        <w:tc>
          <w:tcPr>
            <w:tcW w:w="1857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</w:t>
            </w:r>
          </w:p>
        </w:tc>
        <w:tc>
          <w:tcPr>
            <w:tcW w:w="3521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新浪微电影</w:t>
            </w:r>
          </w:p>
        </w:tc>
        <w:tc>
          <w:tcPr>
            <w:tcW w:w="3370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 w:rsidRPr="002C3187">
              <w:rPr>
                <w:rFonts w:eastAsiaTheme="minorEastAsia"/>
                <w:lang w:eastAsia="zh-CN"/>
              </w:rPr>
              <w:t>http://apps.weibo.com/dianying?leftnav=1&amp;wvr=5&amp;loc=newapp</w:t>
            </w:r>
          </w:p>
        </w:tc>
      </w:tr>
    </w:tbl>
    <w:p w:rsidR="00B320A4" w:rsidRDefault="00A441A7" w:rsidP="000552CA">
      <w:r>
        <w:rPr>
          <w:highlight w:val="lightGray"/>
        </w:rPr>
        <w:br w:type="page"/>
      </w:r>
    </w:p>
    <w:p w:rsidR="00B320A4" w:rsidRDefault="00B320A4" w:rsidP="00B626D6">
      <w:pPr>
        <w:spacing w:before="0" w:beforeAutospacing="0" w:after="0" w:afterAutospacing="0"/>
        <w:jc w:val="left"/>
        <w:rPr>
          <w:highlight w:val="lightGray"/>
        </w:rPr>
      </w:pPr>
    </w:p>
    <w:p w:rsidR="00A441A7" w:rsidRDefault="00A441A7" w:rsidP="00403581">
      <w:pPr>
        <w:rPr>
          <w:rFonts w:ascii="Calibri" w:hAnsi="Calibri"/>
          <w:color w:val="FFFFFF"/>
          <w:highlight w:val="lightGray"/>
        </w:rPr>
      </w:pPr>
    </w:p>
    <w:p w:rsidR="00A0174B" w:rsidRPr="00614077" w:rsidRDefault="00C84D26" w:rsidP="00A0174B">
      <w:pPr>
        <w:pStyle w:val="Heading1"/>
      </w:pPr>
      <w:bookmarkStart w:id="13" w:name="_Toc347230106"/>
      <w:bookmarkEnd w:id="2"/>
      <w:bookmarkEnd w:id="3"/>
      <w:bookmarkEnd w:id="4"/>
      <w:bookmarkEnd w:id="5"/>
      <w:r>
        <w:rPr>
          <w:rFonts w:eastAsiaTheme="minorEastAsia" w:hint="eastAsia"/>
          <w:lang w:eastAsia="zh-CN"/>
        </w:rPr>
        <w:t>登录</w:t>
      </w:r>
      <w:bookmarkEnd w:id="13"/>
    </w:p>
    <w:p w:rsidR="00DB5335" w:rsidRPr="00C91C52" w:rsidRDefault="00C91C52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bookmarkStart w:id="14" w:name="_Toc14169289"/>
      <w:bookmarkStart w:id="15" w:name="_Toc13909323"/>
      <w:bookmarkStart w:id="16" w:name="_Toc13909049"/>
      <w:r>
        <w:rPr>
          <w:rFonts w:eastAsiaTheme="minorEastAsia" w:hint="eastAsia"/>
          <w:lang w:eastAsia="zh-CN"/>
        </w:rPr>
        <w:t>用于校验链接客户端的合法性</w:t>
      </w:r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 w:hint="eastAsia"/>
          <w:lang w:eastAsia="zh-CN"/>
        </w:rPr>
        <w:t>改</w:t>
      </w:r>
      <w:r>
        <w:rPr>
          <w:rFonts w:eastAsiaTheme="minorEastAsia" w:hint="eastAsia"/>
          <w:lang w:eastAsia="zh-CN"/>
        </w:rPr>
        <w:t>username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password</w:t>
      </w:r>
      <w:r>
        <w:rPr>
          <w:rFonts w:eastAsiaTheme="minorEastAsia" w:hint="eastAsia"/>
          <w:lang w:eastAsia="zh-CN"/>
        </w:rPr>
        <w:t>由微电影给出</w:t>
      </w:r>
    </w:p>
    <w:p w:rsidR="00DB5335" w:rsidRDefault="00C84D26" w:rsidP="00B03685">
      <w:pPr>
        <w:pStyle w:val="Heading2"/>
      </w:pPr>
      <w:bookmarkStart w:id="17" w:name="_Toc347230107"/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  <w:bookmarkEnd w:id="17"/>
    </w:p>
    <w:p w:rsidR="0002228C" w:rsidRDefault="0002228C">
      <w:pPr>
        <w:spacing w:before="0" w:beforeAutospacing="0" w:after="0" w:afterAutospacing="0"/>
        <w:jc w:val="left"/>
      </w:pPr>
    </w:p>
    <w:p w:rsidR="0068513E" w:rsidRPr="00C91C52" w:rsidRDefault="0002228C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 w:rsidRPr="0002228C">
        <w:t>/</w:t>
      </w:r>
      <w:proofErr w:type="spellStart"/>
      <w:r w:rsidR="00C91C52">
        <w:rPr>
          <w:rFonts w:eastAsiaTheme="minorEastAsia" w:hint="eastAsia"/>
          <w:lang w:eastAsia="zh-CN"/>
        </w:rPr>
        <w:t>login</w:t>
      </w:r>
      <w:r w:rsidR="00DB1B46">
        <w:rPr>
          <w:rFonts w:eastAsiaTheme="minorEastAsia" w:hint="eastAsia"/>
          <w:lang w:eastAsia="zh-CN"/>
        </w:rPr>
        <w:t>.php</w:t>
      </w:r>
      <w:proofErr w:type="gramStart"/>
      <w:r w:rsidR="00D87127">
        <w:t>?</w:t>
      </w:r>
      <w:r w:rsidR="00C91C52">
        <w:rPr>
          <w:rFonts w:eastAsiaTheme="minorEastAsia" w:hint="eastAsia"/>
          <w:lang w:eastAsia="zh-CN"/>
        </w:rPr>
        <w:t>username</w:t>
      </w:r>
      <w:proofErr w:type="spellEnd"/>
      <w:proofErr w:type="gramEnd"/>
      <w:r w:rsidR="00C91C52">
        <w:rPr>
          <w:rFonts w:eastAsiaTheme="minorEastAsia" w:hint="eastAsia"/>
          <w:lang w:eastAsia="zh-CN"/>
        </w:rPr>
        <w:t>=${username}&amp;password=${password}</w:t>
      </w:r>
    </w:p>
    <w:p w:rsidR="0002228C" w:rsidRDefault="0002228C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02228C" w:rsidTr="0002228C">
        <w:tc>
          <w:tcPr>
            <w:tcW w:w="3168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2228C" w:rsidTr="0002228C">
        <w:tc>
          <w:tcPr>
            <w:tcW w:w="3168" w:type="dxa"/>
          </w:tcPr>
          <w:p w:rsidR="0002228C" w:rsidRPr="00C91C52" w:rsidRDefault="00C91C52" w:rsidP="00451C07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username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The username for login</w:t>
            </w:r>
          </w:p>
        </w:tc>
      </w:tr>
      <w:tr w:rsidR="0002228C" w:rsidTr="0002228C">
        <w:tc>
          <w:tcPr>
            <w:tcW w:w="3168" w:type="dxa"/>
          </w:tcPr>
          <w:p w:rsidR="0002228C" w:rsidRDefault="0002228C" w:rsidP="0002228C">
            <w:pPr>
              <w:spacing w:before="0" w:beforeAutospacing="0" w:after="0" w:afterAutospacing="0"/>
              <w:jc w:val="left"/>
            </w:pPr>
            <w:r>
              <w:t>password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The password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80593D" w:rsidRDefault="0080593D">
      <w:pPr>
        <w:spacing w:before="0" w:beforeAutospacing="0" w:after="0" w:afterAutospacing="0"/>
        <w:jc w:val="left"/>
      </w:pPr>
    </w:p>
    <w:p w:rsidR="00DB5335" w:rsidRDefault="00C84D26" w:rsidP="00B03685">
      <w:pPr>
        <w:pStyle w:val="Heading2"/>
      </w:pPr>
      <w:bookmarkStart w:id="18" w:name="_Toc347230108"/>
      <w:r>
        <w:rPr>
          <w:rFonts w:eastAsiaTheme="minorEastAsia" w:hint="eastAsia"/>
          <w:lang w:eastAsia="zh-CN"/>
        </w:rPr>
        <w:t>错误返回</w:t>
      </w:r>
      <w:bookmarkEnd w:id="18"/>
    </w:p>
    <w:p w:rsidR="00DB5335" w:rsidRDefault="00DB5335">
      <w:pPr>
        <w:spacing w:before="0" w:beforeAutospacing="0" w:after="0" w:afterAutospacing="0"/>
        <w:jc w:val="left"/>
      </w:pPr>
    </w:p>
    <w:p w:rsidR="0002228C" w:rsidRDefault="0002228C" w:rsidP="0002228C">
      <w:pPr>
        <w:shd w:val="clear" w:color="auto" w:fill="E5E5E5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>
        <w:rPr>
          <w:rFonts w:ascii="Courier New" w:hAnsi="Courier New" w:cs="Courier New" w:hint="eastAsia"/>
          <w:lang w:eastAsia="zh-CN"/>
        </w:rPr>
        <w:t>error:</w:t>
      </w:r>
      <w:proofErr w:type="gramEnd"/>
      <w:r>
        <w:rPr>
          <w:rFonts w:ascii="Courier New" w:hAnsi="Courier New" w:cs="Courier New" w:hint="eastAsia"/>
          <w:lang w:eastAsia="zh-CN"/>
        </w:rPr>
        <w:t>{message: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,code=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02228C" w:rsidTr="00C352BE">
        <w:tc>
          <w:tcPr>
            <w:tcW w:w="3168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2228C" w:rsidTr="00C352BE">
        <w:tc>
          <w:tcPr>
            <w:tcW w:w="3168" w:type="dxa"/>
          </w:tcPr>
          <w:p w:rsidR="0002228C" w:rsidRPr="009D5655" w:rsidRDefault="0002228C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02228C" w:rsidTr="00C352BE">
        <w:tc>
          <w:tcPr>
            <w:tcW w:w="3168" w:type="dxa"/>
          </w:tcPr>
          <w:p w:rsidR="0002228C" w:rsidRPr="009D5655" w:rsidRDefault="0002228C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20000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Username or password error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68513E" w:rsidRDefault="0068513E">
      <w:pPr>
        <w:spacing w:before="0" w:beforeAutospacing="0" w:after="0" w:afterAutospacing="0"/>
        <w:jc w:val="left"/>
      </w:pPr>
    </w:p>
    <w:p w:rsidR="00B03685" w:rsidRPr="00974D1C" w:rsidRDefault="00C84D26" w:rsidP="00B03685">
      <w:pPr>
        <w:pStyle w:val="Heading2"/>
      </w:pPr>
      <w:bookmarkStart w:id="19" w:name="_Toc347230109"/>
      <w:r>
        <w:rPr>
          <w:rFonts w:eastAsiaTheme="minorEastAsia" w:hint="eastAsia"/>
          <w:lang w:eastAsia="zh-CN"/>
        </w:rPr>
        <w:t>成功返回</w:t>
      </w:r>
      <w:bookmarkEnd w:id="19"/>
    </w:p>
    <w:p w:rsidR="00B03685" w:rsidRDefault="00B03685">
      <w:pPr>
        <w:spacing w:before="0" w:beforeAutospacing="0" w:after="0" w:afterAutospacing="0"/>
        <w:jc w:val="left"/>
      </w:pPr>
    </w:p>
    <w:p w:rsidR="0002228C" w:rsidRPr="00C91C52" w:rsidRDefault="0002228C" w:rsidP="0002228C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 w:rsidR="00C91C52">
        <w:rPr>
          <w:rFonts w:ascii="Courier New" w:eastAsiaTheme="minorEastAsia" w:hAnsi="Courier New" w:cs="Courier New" w:hint="eastAsia"/>
          <w:lang w:eastAsia="zh-CN"/>
        </w:rPr>
        <w:t>token</w:t>
      </w:r>
      <w:proofErr w:type="gramEnd"/>
      <w:r>
        <w:rPr>
          <w:rFonts w:ascii="Courier New" w:hAnsi="Courier New" w:cs="Courier New" w:hint="eastAsia"/>
          <w:lang w:eastAsia="zh-CN"/>
        </w:rPr>
        <w:t>:</w:t>
      </w:r>
      <w:r>
        <w:rPr>
          <w:rFonts w:ascii="Courier New" w:hAnsi="Courier New" w:cs="Courier New"/>
          <w:lang w:eastAsia="zh-CN"/>
        </w:rPr>
        <w:t>”</w:t>
      </w:r>
      <w:r>
        <w:rPr>
          <w:rFonts w:ascii="Courier New" w:hAnsi="Courier New" w:cs="Courier New" w:hint="eastAsia"/>
          <w:lang w:eastAsia="zh-CN"/>
        </w:rPr>
        <w:t>ABDE1234</w:t>
      </w:r>
      <w:r>
        <w:rPr>
          <w:rFonts w:ascii="Courier New" w:hAnsi="Courier New" w:cs="Courier New"/>
          <w:lang w:eastAsia="zh-CN"/>
        </w:rPr>
        <w:t>”</w:t>
      </w:r>
      <w:r w:rsidR="00C91C52">
        <w:rPr>
          <w:rFonts w:ascii="Courier New" w:hAnsi="Courier New" w:cs="Courier New" w:hint="eastAsia"/>
          <w:lang w:eastAsia="zh-CN"/>
        </w:rPr>
        <w:t>}</w:t>
      </w:r>
    </w:p>
    <w:p w:rsidR="0034160A" w:rsidRDefault="0034160A">
      <w:pPr>
        <w:spacing w:before="0" w:beforeAutospacing="0" w:after="0" w:afterAutospacing="0"/>
        <w:jc w:val="left"/>
      </w:pPr>
    </w:p>
    <w:p w:rsidR="009C68F1" w:rsidRPr="00614077" w:rsidRDefault="00C84D26" w:rsidP="009C68F1">
      <w:pPr>
        <w:pStyle w:val="Heading1"/>
      </w:pPr>
      <w:bookmarkStart w:id="20" w:name="_Toc347230110"/>
      <w:r>
        <w:rPr>
          <w:rFonts w:eastAsiaTheme="minorEastAsia" w:hint="eastAsia"/>
          <w:lang w:eastAsia="zh-CN"/>
        </w:rPr>
        <w:t>获取微电影列表</w:t>
      </w:r>
      <w:bookmarkEnd w:id="20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pStyle w:val="Heading2"/>
      </w:pPr>
      <w:bookmarkStart w:id="21" w:name="_Toc347230111"/>
      <w:r>
        <w:t>Interface url</w:t>
      </w:r>
      <w:bookmarkEnd w:id="21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Pr="00C84D26" w:rsidRDefault="00BE62BA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t>/</w:t>
      </w:r>
      <w:proofErr w:type="spellStart"/>
      <w:r w:rsidR="00C84D26">
        <w:rPr>
          <w:rFonts w:eastAsiaTheme="minorEastAsia" w:hint="eastAsia"/>
          <w:lang w:eastAsia="zh-CN"/>
        </w:rPr>
        <w:t>getFilms</w:t>
      </w:r>
      <w:r w:rsidR="00DB1B46">
        <w:rPr>
          <w:rFonts w:eastAsiaTheme="minorEastAsia" w:hint="eastAsia"/>
          <w:lang w:eastAsia="zh-CN"/>
        </w:rPr>
        <w:t>.php</w:t>
      </w:r>
      <w:proofErr w:type="gramStart"/>
      <w:r w:rsidR="00C84D26">
        <w:rPr>
          <w:rFonts w:eastAsiaTheme="minorEastAsia" w:hint="eastAsia"/>
          <w:lang w:eastAsia="zh-CN"/>
        </w:rPr>
        <w:t>?</w:t>
      </w:r>
      <w:r w:rsidR="00032716">
        <w:rPr>
          <w:rFonts w:eastAsiaTheme="minorEastAsia" w:hint="eastAsia"/>
          <w:lang w:eastAsia="zh-CN"/>
        </w:rPr>
        <w:t>token</w:t>
      </w:r>
      <w:proofErr w:type="spellEnd"/>
      <w:proofErr w:type="gramEnd"/>
      <w:r w:rsidR="00032716">
        <w:rPr>
          <w:rFonts w:eastAsiaTheme="minorEastAsia" w:hint="eastAsia"/>
          <w:lang w:eastAsia="zh-CN"/>
        </w:rPr>
        <w:t>=${token}&amp;</w:t>
      </w:r>
      <w:r w:rsidR="00C84D26">
        <w:rPr>
          <w:rFonts w:eastAsiaTheme="minorEastAsia" w:hint="eastAsia"/>
          <w:lang w:eastAsia="zh-CN"/>
        </w:rPr>
        <w:t>page=${page}&amp;</w:t>
      </w:r>
      <w:proofErr w:type="spellStart"/>
      <w:r w:rsidR="00C84D26">
        <w:rPr>
          <w:rFonts w:eastAsiaTheme="minorEastAsia" w:hint="eastAsia"/>
          <w:lang w:eastAsia="zh-CN"/>
        </w:rPr>
        <w:t>pageSize</w:t>
      </w:r>
      <w:proofErr w:type="spellEnd"/>
      <w:r w:rsidR="00C84D26">
        <w:rPr>
          <w:rFonts w:eastAsiaTheme="minorEastAsia" w:hint="eastAsia"/>
          <w:lang w:eastAsia="zh-CN"/>
        </w:rPr>
        <w:t>=${</w:t>
      </w:r>
      <w:proofErr w:type="spellStart"/>
      <w:r w:rsidR="00C84D26">
        <w:rPr>
          <w:rFonts w:eastAsiaTheme="minorEastAsia" w:hint="eastAsia"/>
          <w:lang w:eastAsia="zh-CN"/>
        </w:rPr>
        <w:t>pageSize</w:t>
      </w:r>
      <w:proofErr w:type="spellEnd"/>
      <w:r w:rsidR="00C84D26">
        <w:rPr>
          <w:rFonts w:eastAsiaTheme="minorEastAsia" w:hint="eastAsia"/>
          <w:lang w:eastAsia="zh-CN"/>
        </w:rPr>
        <w:t>}</w:t>
      </w:r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C84D26" w:rsidTr="00032716">
        <w:tc>
          <w:tcPr>
            <w:tcW w:w="3168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C84D26" w:rsidRDefault="00C84D26" w:rsidP="00032716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C84D26" w:rsidTr="00032716">
        <w:tc>
          <w:tcPr>
            <w:tcW w:w="3168" w:type="dxa"/>
          </w:tcPr>
          <w:p w:rsidR="00C84D26" w:rsidRPr="00C91C52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page</w:t>
            </w:r>
          </w:p>
        </w:tc>
        <w:tc>
          <w:tcPr>
            <w:tcW w:w="2786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分页页数，从</w:t>
            </w: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开始，默认为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C84D26" w:rsidTr="00032716">
        <w:tc>
          <w:tcPr>
            <w:tcW w:w="3168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lastRenderedPageBreak/>
              <w:t>pageSize</w:t>
            </w:r>
            <w:proofErr w:type="spellEnd"/>
          </w:p>
        </w:tc>
        <w:tc>
          <w:tcPr>
            <w:tcW w:w="2786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C84D26" w:rsidRPr="00C84D26" w:rsidRDefault="00C84D2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分页条数，默认为</w:t>
            </w:r>
            <w:r>
              <w:rPr>
                <w:rFonts w:eastAsiaTheme="minorEastAsia" w:hint="eastAsia"/>
                <w:lang w:eastAsia="zh-CN"/>
              </w:rPr>
              <w:t>30</w:t>
            </w:r>
          </w:p>
        </w:tc>
      </w:tr>
      <w:tr w:rsidR="00032716" w:rsidTr="00032716">
        <w:tc>
          <w:tcPr>
            <w:tcW w:w="3168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token</w:t>
            </w:r>
          </w:p>
        </w:tc>
        <w:tc>
          <w:tcPr>
            <w:tcW w:w="2786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服务器端用于检验客户端的合法性</w:t>
            </w:r>
          </w:p>
        </w:tc>
      </w:tr>
    </w:tbl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pStyle w:val="Heading2"/>
      </w:pPr>
      <w:bookmarkStart w:id="22" w:name="_Toc347230112"/>
      <w:r>
        <w:t>Error Response</w:t>
      </w:r>
      <w:bookmarkEnd w:id="22"/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hd w:val="clear" w:color="auto" w:fill="E5E5E5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proofErr w:type="gramStart"/>
      <w:r>
        <w:rPr>
          <w:rFonts w:ascii="Courier New" w:hAnsi="Courier New" w:cs="Courier New" w:hint="eastAsia"/>
          <w:lang w:eastAsia="zh-CN"/>
        </w:rPr>
        <w:t>error:</w:t>
      </w:r>
      <w:proofErr w:type="gramEnd"/>
      <w:r>
        <w:rPr>
          <w:rFonts w:ascii="Courier New" w:hAnsi="Courier New" w:cs="Courier New" w:hint="eastAsia"/>
          <w:lang w:eastAsia="zh-CN"/>
        </w:rPr>
        <w:t>{message: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,code=</w:t>
      </w:r>
      <w:r>
        <w:rPr>
          <w:rFonts w:ascii="Courier New" w:hAnsi="Courier New" w:cs="Courier New"/>
          <w:lang w:eastAsia="zh-CN"/>
        </w:rPr>
        <w:t>””</w:t>
      </w:r>
      <w:r>
        <w:rPr>
          <w:rFonts w:ascii="Courier New" w:hAnsi="Courier New" w:cs="Courier New" w:hint="eastAsia"/>
          <w:lang w:eastAsia="zh-CN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9C68F1" w:rsidTr="00C352BE">
        <w:tc>
          <w:tcPr>
            <w:tcW w:w="3168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9C68F1" w:rsidTr="00C352BE">
        <w:tc>
          <w:tcPr>
            <w:tcW w:w="3168" w:type="dxa"/>
          </w:tcPr>
          <w:p w:rsidR="009C68F1" w:rsidRPr="009D5655" w:rsidRDefault="009C68F1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9C68F1" w:rsidRDefault="009C68F1" w:rsidP="00C352BE">
            <w:pPr>
              <w:spacing w:before="0" w:beforeAutospacing="0" w:after="0" w:afterAutospacing="0"/>
              <w:jc w:val="left"/>
            </w:pPr>
            <w:r>
              <w:t>System Error</w:t>
            </w:r>
            <w:r w:rsidR="00BE62BA">
              <w:t>.</w:t>
            </w:r>
          </w:p>
        </w:tc>
      </w:tr>
      <w:tr w:rsidR="009C68F1" w:rsidTr="00C352BE">
        <w:tc>
          <w:tcPr>
            <w:tcW w:w="3168" w:type="dxa"/>
          </w:tcPr>
          <w:p w:rsidR="009C68F1" w:rsidRDefault="00BE62BA" w:rsidP="00C352BE">
            <w:pPr>
              <w:spacing w:before="0" w:beforeAutospacing="0" w:after="0" w:afterAutospacing="0"/>
              <w:jc w:val="left"/>
            </w:pPr>
            <w:r>
              <w:t>100401</w:t>
            </w:r>
          </w:p>
        </w:tc>
        <w:tc>
          <w:tcPr>
            <w:tcW w:w="3622" w:type="dxa"/>
          </w:tcPr>
          <w:p w:rsidR="009C68F1" w:rsidRDefault="00BE62BA" w:rsidP="00C352BE">
            <w:pPr>
              <w:spacing w:before="0" w:beforeAutospacing="0" w:after="0" w:afterAutospacing="0"/>
              <w:jc w:val="left"/>
            </w:pPr>
            <w:r>
              <w:t>Session Timeout, Please login again.</w:t>
            </w:r>
          </w:p>
        </w:tc>
      </w:tr>
    </w:tbl>
    <w:p w:rsidR="009C68F1" w:rsidRDefault="009C68F1" w:rsidP="009C68F1">
      <w:pPr>
        <w:spacing w:before="0" w:beforeAutospacing="0" w:after="0" w:afterAutospacing="0"/>
        <w:jc w:val="left"/>
      </w:pPr>
    </w:p>
    <w:p w:rsidR="009C68F1" w:rsidRDefault="009C68F1" w:rsidP="009C68F1">
      <w:pPr>
        <w:spacing w:before="0" w:beforeAutospacing="0" w:after="0" w:afterAutospacing="0"/>
        <w:jc w:val="left"/>
      </w:pPr>
    </w:p>
    <w:p w:rsidR="009C68F1" w:rsidRPr="00974D1C" w:rsidRDefault="009C68F1" w:rsidP="009C68F1">
      <w:pPr>
        <w:pStyle w:val="Heading2"/>
      </w:pPr>
      <w:bookmarkStart w:id="23" w:name="_Toc347230113"/>
      <w:r>
        <w:t>Success Response</w:t>
      </w:r>
      <w:bookmarkEnd w:id="23"/>
    </w:p>
    <w:p w:rsidR="009C68F1" w:rsidRDefault="008746DF" w:rsidP="008746D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如果某些字段没有就返回空字符串</w:t>
      </w:r>
    </w:p>
    <w:p w:rsidR="008746DF" w:rsidRDefault="008746DF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032716" w:rsidTr="00032716">
        <w:tc>
          <w:tcPr>
            <w:tcW w:w="3168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Parameter Name</w:t>
            </w:r>
          </w:p>
        </w:tc>
        <w:tc>
          <w:tcPr>
            <w:tcW w:w="2786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Required</w:t>
            </w:r>
          </w:p>
        </w:tc>
        <w:tc>
          <w:tcPr>
            <w:tcW w:w="3622" w:type="dxa"/>
          </w:tcPr>
          <w:p w:rsidR="00032716" w:rsidRDefault="00032716" w:rsidP="00032716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32716" w:rsidTr="00032716">
        <w:tc>
          <w:tcPr>
            <w:tcW w:w="3168" w:type="dxa"/>
          </w:tcPr>
          <w:p w:rsidR="00032716" w:rsidRPr="00C91C52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title</w:t>
            </w:r>
          </w:p>
        </w:tc>
        <w:tc>
          <w:tcPr>
            <w:tcW w:w="2786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微电影的名称</w:t>
            </w:r>
          </w:p>
        </w:tc>
      </w:tr>
      <w:tr w:rsidR="00032716" w:rsidTr="00032716">
        <w:tc>
          <w:tcPr>
            <w:tcW w:w="3168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description</w:t>
            </w:r>
          </w:p>
        </w:tc>
        <w:tc>
          <w:tcPr>
            <w:tcW w:w="2786" w:type="dxa"/>
          </w:tcPr>
          <w:p w:rsidR="00032716" w:rsidRPr="00C84D26" w:rsidRDefault="0003271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32716" w:rsidRPr="00C84D2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微电影的描述</w:t>
            </w:r>
          </w:p>
        </w:tc>
      </w:tr>
      <w:tr w:rsidR="00DB1B46" w:rsidTr="00032716">
        <w:tc>
          <w:tcPr>
            <w:tcW w:w="3168" w:type="dxa"/>
          </w:tcPr>
          <w:p w:rsidR="00DB1B46" w:rsidRDefault="00CB6E52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actors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DB1B4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演员名称</w:t>
            </w:r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>以逗号分隔</w:t>
            </w:r>
          </w:p>
        </w:tc>
      </w:tr>
      <w:tr w:rsidR="00DB1B46" w:rsidTr="00032716">
        <w:tc>
          <w:tcPr>
            <w:tcW w:w="3168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year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年份，比如</w:t>
            </w:r>
            <w:r>
              <w:rPr>
                <w:rFonts w:eastAsiaTheme="minorEastAsia" w:hint="eastAsia"/>
                <w:lang w:eastAsia="zh-CN"/>
              </w:rPr>
              <w:t>2012</w:t>
            </w:r>
          </w:p>
        </w:tc>
      </w:tr>
      <w:tr w:rsidR="00DB1B46" w:rsidTr="00032716">
        <w:tc>
          <w:tcPr>
            <w:tcW w:w="3168" w:type="dxa"/>
          </w:tcPr>
          <w:p w:rsidR="00DB1B46" w:rsidRDefault="00CB6E52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directors</w:t>
            </w:r>
          </w:p>
        </w:tc>
        <w:tc>
          <w:tcPr>
            <w:tcW w:w="2786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DB1B46" w:rsidRDefault="00DB1B46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导演名称</w:t>
            </w:r>
            <w:r>
              <w:rPr>
                <w:rFonts w:eastAsiaTheme="minorEastAsia" w:hint="eastAsia"/>
                <w:lang w:eastAsia="zh-CN"/>
              </w:rPr>
              <w:t xml:space="preserve">, </w:t>
            </w:r>
            <w:r>
              <w:rPr>
                <w:rFonts w:eastAsiaTheme="minorEastAsia" w:hint="eastAsia"/>
                <w:lang w:eastAsia="zh-CN"/>
              </w:rPr>
              <w:t>以逗号分隔</w:t>
            </w:r>
          </w:p>
        </w:tc>
      </w:tr>
      <w:tr w:rsidR="000B16C5" w:rsidTr="00032716">
        <w:tc>
          <w:tcPr>
            <w:tcW w:w="3168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type</w:t>
            </w:r>
          </w:p>
        </w:tc>
        <w:tc>
          <w:tcPr>
            <w:tcW w:w="2786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B16C5" w:rsidRDefault="000B16C5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电影类型比如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爱情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恐怖</w:t>
            </w:r>
          </w:p>
        </w:tc>
      </w:tr>
      <w:tr w:rsidR="000B16C5" w:rsidTr="00032716">
        <w:tc>
          <w:tcPr>
            <w:tcW w:w="3168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  <w:tc>
          <w:tcPr>
            <w:tcW w:w="2786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0B16C5" w:rsidRDefault="0038523D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地区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比如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大陆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美国</w:t>
            </w:r>
          </w:p>
        </w:tc>
      </w:tr>
      <w:tr w:rsidR="00367C4C" w:rsidTr="00032716">
        <w:tc>
          <w:tcPr>
            <w:tcW w:w="3168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 w:rsidRPr="00367C4C">
              <w:rPr>
                <w:rFonts w:eastAsiaTheme="minorEastAsia"/>
                <w:lang w:eastAsia="zh-CN"/>
              </w:rPr>
              <w:t>imageUrl</w:t>
            </w:r>
            <w:proofErr w:type="spellEnd"/>
          </w:p>
        </w:tc>
        <w:tc>
          <w:tcPr>
            <w:tcW w:w="2786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图片的链接地址</w:t>
            </w:r>
          </w:p>
        </w:tc>
      </w:tr>
      <w:tr w:rsidR="00367C4C" w:rsidTr="00032716">
        <w:tc>
          <w:tcPr>
            <w:tcW w:w="3168" w:type="dxa"/>
          </w:tcPr>
          <w:p w:rsidR="00367C4C" w:rsidRP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 w:rsidRPr="00367C4C">
              <w:rPr>
                <w:rFonts w:eastAsiaTheme="minorEastAsia"/>
                <w:lang w:eastAsia="zh-CN"/>
              </w:rPr>
              <w:t>contentUrl</w:t>
            </w:r>
            <w:proofErr w:type="spellEnd"/>
          </w:p>
        </w:tc>
        <w:tc>
          <w:tcPr>
            <w:tcW w:w="2786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367C4C" w:rsidRDefault="00367C4C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内容的在线播放地址</w:t>
            </w:r>
          </w:p>
        </w:tc>
      </w:tr>
      <w:tr w:rsidR="006659D0" w:rsidTr="00032716">
        <w:tc>
          <w:tcPr>
            <w:tcW w:w="3168" w:type="dxa"/>
          </w:tcPr>
          <w:p w:rsidR="006659D0" w:rsidRPr="00367C4C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totalNumber</w:t>
            </w:r>
            <w:proofErr w:type="spellEnd"/>
          </w:p>
        </w:tc>
        <w:tc>
          <w:tcPr>
            <w:tcW w:w="2786" w:type="dxa"/>
          </w:tcPr>
          <w:p w:rsidR="006659D0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YES</w:t>
            </w:r>
          </w:p>
        </w:tc>
        <w:tc>
          <w:tcPr>
            <w:tcW w:w="3622" w:type="dxa"/>
          </w:tcPr>
          <w:p w:rsidR="006659D0" w:rsidRDefault="006659D0" w:rsidP="00032716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总共的记录条数</w:t>
            </w:r>
          </w:p>
        </w:tc>
      </w:tr>
    </w:tbl>
    <w:p w:rsidR="00032716" w:rsidRPr="00032716" w:rsidRDefault="00032716" w:rsidP="009C68F1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>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films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:[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title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标题</w:t>
      </w:r>
      <w:r>
        <w:rPr>
          <w:rFonts w:ascii="Courier New" w:hAnsi="Courier New" w:cs="Courier New"/>
          <w:color w:val="000080"/>
          <w:szCs w:val="20"/>
          <w:lang w:eastAsia="en-US"/>
        </w:rPr>
        <w:t>1"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description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影描述</w:t>
      </w:r>
      <w:r>
        <w:rPr>
          <w:rFonts w:ascii="Courier New" w:hAnsi="Courier New" w:cs="Courier New"/>
          <w:color w:val="000080"/>
          <w:szCs w:val="20"/>
          <w:lang w:eastAsia="en-US"/>
        </w:rPr>
        <w:t>1"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actors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周迅</w:t>
      </w:r>
      <w:r>
        <w:rPr>
          <w:rFonts w:ascii="Courier New" w:hAnsi="Courier New" w:cs="Courier New"/>
          <w:color w:val="000080"/>
          <w:szCs w:val="20"/>
          <w:lang w:eastAsia="en-US"/>
        </w:rPr>
        <w:t>,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薇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year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:2012,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direc</w:t>
      </w:r>
      <w:r w:rsidR="00C57B04">
        <w:rPr>
          <w:rFonts w:ascii="Courier New" w:hAnsi="Courier New" w:cs="Courier New"/>
          <w:color w:val="008000"/>
          <w:szCs w:val="20"/>
          <w:lang w:eastAsia="en-US"/>
        </w:rPr>
        <w:t>to</w:t>
      </w:r>
      <w:r>
        <w:rPr>
          <w:rFonts w:ascii="Courier New" w:hAnsi="Courier New" w:cs="Courier New"/>
          <w:color w:val="008000"/>
          <w:szCs w:val="20"/>
          <w:lang w:eastAsia="en-US"/>
        </w:rPr>
        <w:t>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陈凯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歌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type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爱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情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area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大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陆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"imageUrl"</w:t>
      </w:r>
      <w:r>
        <w:rPr>
          <w:rFonts w:ascii="Courier New" w:hAnsi="Courier New" w:cs="Courier New"/>
          <w:color w:val="000080"/>
          <w:szCs w:val="20"/>
          <w:lang w:eastAsia="en-US"/>
        </w:rPr>
        <w:t>:"http://g1.ykimg.com/0100401F465100F4B4B38E0023C04AF887D963-52A5-6D10-0E5A-3AA0EA4C37D4"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r>
        <w:rPr>
          <w:rFonts w:ascii="Courier New" w:hAnsi="Courier New" w:cs="Courier New"/>
          <w:color w:val="008000"/>
          <w:szCs w:val="20"/>
          <w:lang w:eastAsia="en-US"/>
        </w:rPr>
        <w:t>contentUrl</w:t>
      </w:r>
      <w:proofErr w:type="spell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:"http://v.youku.com/v_show/id_XNTA2MjU1NzUy.html"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},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{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title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标题</w:t>
      </w:r>
      <w:r>
        <w:rPr>
          <w:rFonts w:ascii="Courier New" w:hAnsi="Courier New" w:cs="Courier New"/>
          <w:color w:val="000080"/>
          <w:szCs w:val="20"/>
          <w:lang w:eastAsia="en-US"/>
        </w:rPr>
        <w:t>2"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description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影描述</w:t>
      </w:r>
      <w:r>
        <w:rPr>
          <w:rFonts w:ascii="Courier New" w:hAnsi="Courier New" w:cs="Courier New"/>
          <w:color w:val="000080"/>
          <w:szCs w:val="20"/>
          <w:lang w:eastAsia="en-US"/>
        </w:rPr>
        <w:t>2"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actors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周迅</w:t>
      </w:r>
      <w:r>
        <w:rPr>
          <w:rFonts w:ascii="Courier New" w:hAnsi="Courier New" w:cs="Courier New"/>
          <w:color w:val="000080"/>
          <w:szCs w:val="20"/>
          <w:lang w:eastAsia="en-US"/>
        </w:rPr>
        <w:t>,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赵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薇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year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:2012,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direc</w:t>
      </w:r>
      <w:r w:rsidR="00C57B04">
        <w:rPr>
          <w:rFonts w:ascii="Courier New" w:hAnsi="Courier New" w:cs="Courier New"/>
          <w:color w:val="008000"/>
          <w:szCs w:val="20"/>
          <w:lang w:eastAsia="en-US"/>
        </w:rPr>
        <w:t>to</w:t>
      </w:r>
      <w:r>
        <w:rPr>
          <w:rFonts w:ascii="Courier New" w:hAnsi="Courier New" w:cs="Courier New"/>
          <w:color w:val="008000"/>
          <w:szCs w:val="20"/>
          <w:lang w:eastAsia="en-US"/>
        </w:rPr>
        <w:t>rs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陈凯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歌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type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宋体" w:eastAsia="宋体" w:hAnsi="宋体" w:cs="宋体" w:hint="eastAsia"/>
          <w:color w:val="000080"/>
          <w:szCs w:val="20"/>
          <w:lang w:eastAsia="en-US"/>
        </w:rPr>
        <w:t>爱</w:t>
      </w:r>
      <w:r>
        <w:rPr>
          <w:rFonts w:ascii="MS Mincho" w:hAnsi="MS Mincho" w:cs="MS Mincho" w:hint="eastAsia"/>
          <w:color w:val="000080"/>
          <w:szCs w:val="20"/>
          <w:lang w:eastAsia="en-US"/>
        </w:rPr>
        <w:t>情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area</w:t>
      </w:r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</w:t>
      </w:r>
      <w:proofErr w:type="spellStart"/>
      <w:r>
        <w:rPr>
          <w:rFonts w:ascii="Courier New" w:hAnsi="Courier New" w:cs="Courier New"/>
          <w:color w:val="000080"/>
          <w:szCs w:val="20"/>
          <w:lang w:eastAsia="en-US"/>
        </w:rPr>
        <w:t>大</w:t>
      </w:r>
      <w:r>
        <w:rPr>
          <w:rFonts w:ascii="宋体" w:eastAsia="宋体" w:hAnsi="宋体" w:cs="宋体" w:hint="eastAsia"/>
          <w:color w:val="000080"/>
          <w:szCs w:val="20"/>
          <w:lang w:eastAsia="en-US"/>
        </w:rPr>
        <w:t>陆</w:t>
      </w:r>
      <w:proofErr w:type="spellEnd"/>
      <w:r>
        <w:rPr>
          <w:rFonts w:ascii="Courier New" w:hAnsi="Courier New" w:cs="Courier New"/>
          <w:color w:val="00008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"imageUrl"</w:t>
      </w:r>
      <w:r>
        <w:rPr>
          <w:rFonts w:ascii="Courier New" w:hAnsi="Courier New" w:cs="Courier New"/>
          <w:color w:val="000080"/>
          <w:szCs w:val="20"/>
          <w:lang w:eastAsia="en-US"/>
        </w:rPr>
        <w:t>:"http://g1.ykimg.com/0100401F465100F4B4B38E0023C04AF887D963-52A5-6D10-0E5A-3AA0EA4C37D4"</w:t>
      </w:r>
      <w:r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    </w:t>
      </w: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r>
        <w:rPr>
          <w:rFonts w:ascii="Courier New" w:hAnsi="Courier New" w:cs="Courier New"/>
          <w:color w:val="008000"/>
          <w:szCs w:val="20"/>
          <w:lang w:eastAsia="en-US"/>
        </w:rPr>
        <w:t>contentUrl</w:t>
      </w:r>
      <w:proofErr w:type="spell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80"/>
          <w:szCs w:val="20"/>
          <w:lang w:eastAsia="en-US"/>
        </w:rPr>
        <w:t>:"http://v.youku.com/v_show/id_XNTA2MjU1NzUy.html"</w:t>
      </w:r>
    </w:p>
    <w:p w:rsidR="00367C4C" w:rsidRDefault="00367C4C" w:rsidP="00367C4C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 xml:space="preserve">        }</w:t>
      </w:r>
    </w:p>
    <w:p w:rsidR="00367C4C" w:rsidRDefault="00367C4C" w:rsidP="006659D0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ind w:firstLine="480"/>
        <w:jc w:val="left"/>
        <w:rPr>
          <w:rFonts w:ascii="Courier New" w:hAnsi="Courier New" w:cs="Courier New"/>
          <w:color w:val="000000"/>
          <w:szCs w:val="20"/>
          <w:lang w:eastAsia="en-US"/>
        </w:rPr>
      </w:pPr>
      <w:r>
        <w:rPr>
          <w:rFonts w:ascii="Courier New" w:hAnsi="Courier New" w:cs="Courier New"/>
          <w:color w:val="000000"/>
          <w:szCs w:val="20"/>
          <w:lang w:eastAsia="en-US"/>
        </w:rPr>
        <w:t>]</w:t>
      </w:r>
      <w:r w:rsidR="006659D0">
        <w:rPr>
          <w:rFonts w:ascii="Courier New" w:hAnsi="Courier New" w:cs="Courier New"/>
          <w:color w:val="000000"/>
          <w:szCs w:val="20"/>
          <w:lang w:eastAsia="en-US"/>
        </w:rPr>
        <w:t>,</w:t>
      </w:r>
    </w:p>
    <w:p w:rsidR="006659D0" w:rsidRDefault="006659D0" w:rsidP="006659D0">
      <w:pPr>
        <w:shd w:val="clear" w:color="auto" w:fill="BFBFBF" w:themeFill="background1" w:themeFillShade="BF"/>
        <w:autoSpaceDE w:val="0"/>
        <w:autoSpaceDN w:val="0"/>
        <w:adjustRightInd w:val="0"/>
        <w:spacing w:before="0" w:beforeAutospacing="0" w:after="0" w:afterAutospacing="0"/>
        <w:ind w:firstLine="48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proofErr w:type="spellStart"/>
      <w:proofErr w:type="gramStart"/>
      <w:r>
        <w:rPr>
          <w:rFonts w:ascii="Courier New" w:hAnsi="Courier New" w:cs="Courier New"/>
          <w:color w:val="008000"/>
          <w:szCs w:val="20"/>
          <w:lang w:eastAsia="en-US"/>
        </w:rPr>
        <w:t>totalNumber</w:t>
      </w:r>
      <w:proofErr w:type="spellEnd"/>
      <w:proofErr w:type="gramEnd"/>
      <w:r>
        <w:rPr>
          <w:rFonts w:ascii="Courier New" w:hAnsi="Courier New" w:cs="Courier New"/>
          <w:color w:val="008000"/>
          <w:szCs w:val="20"/>
          <w:lang w:eastAsia="en-US"/>
        </w:rPr>
        <w:t>"</w:t>
      </w:r>
      <w:r>
        <w:rPr>
          <w:rFonts w:ascii="Courier New" w:hAnsi="Courier New" w:cs="Courier New"/>
          <w:color w:val="000000"/>
          <w:szCs w:val="20"/>
          <w:lang w:eastAsia="en-US"/>
        </w:rPr>
        <w:t>:1033</w:t>
      </w:r>
    </w:p>
    <w:p w:rsidR="009C68F1" w:rsidRDefault="00367C4C" w:rsidP="00367C4C">
      <w:pPr>
        <w:shd w:val="clear" w:color="auto" w:fill="BFBFBF" w:themeFill="background1" w:themeFillShade="BF"/>
        <w:spacing w:before="0" w:beforeAutospacing="0" w:after="0" w:afterAutospacing="0"/>
        <w:jc w:val="left"/>
      </w:pPr>
      <w:r>
        <w:rPr>
          <w:rFonts w:ascii="Courier New" w:hAnsi="Courier New" w:cs="Courier New"/>
          <w:color w:val="000000"/>
          <w:szCs w:val="20"/>
          <w:lang w:eastAsia="en-US"/>
        </w:rPr>
        <w:t>}</w:t>
      </w:r>
    </w:p>
    <w:bookmarkEnd w:id="14"/>
    <w:bookmarkEnd w:id="15"/>
    <w:bookmarkEnd w:id="16"/>
    <w:p w:rsidR="00A0174B" w:rsidRDefault="00A0174B" w:rsidP="00A0174B"/>
    <w:sectPr w:rsidR="00A0174B" w:rsidSect="0050662C">
      <w:footerReference w:type="default" r:id="rId8"/>
      <w:footerReference w:type="first" r:id="rId9"/>
      <w:pgSz w:w="12240" w:h="15840" w:code="1"/>
      <w:pgMar w:top="144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780" w:rsidRDefault="001D5780">
      <w:r>
        <w:separator/>
      </w:r>
    </w:p>
  </w:endnote>
  <w:endnote w:type="continuationSeparator" w:id="0">
    <w:p w:rsidR="001D5780" w:rsidRDefault="001D5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  <w:embedRegular r:id="rId1" w:subsetted="1" w:fontKey="{C16BC752-5A2D-46A7-8032-155F6392D136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E1A704C2-F4B1-4A88-8A4E-EB99D90876D9}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  <w:embedRegular r:id="rId3" w:subsetted="1" w:fontKey="{7FEC6238-B313-478C-9084-22A1E5EB9D22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Bold r:id="rId4" w:subsetted="1" w:fontKey="{E1959D8F-2A8D-4017-9440-DFE6FD95E7C4}"/>
  </w:font>
  <w:font w:name="Futura-Book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BA4ADA" w:rsidP="0050662C">
    <w:pPr>
      <w:pStyle w:val="Footer"/>
      <w:pBdr>
        <w:top w:val="single" w:sz="4" w:space="0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BA6A0A" w:rsidRPr="00BA6A0A">
        <w:rPr>
          <w:rFonts w:ascii="宋体" w:eastAsia="宋体" w:hAnsi="宋体" w:cs="宋体" w:hint="eastAsia"/>
          <w:noProof/>
        </w:rPr>
        <w:t>目录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BA6A0A">
        <w:rPr>
          <w:noProof/>
        </w:rPr>
        <w:t>2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50662C">
    <w:pPr>
      <w:pStyle w:val="Footer"/>
      <w:pBdr>
        <w:top w:val="single" w:sz="4" w:space="0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716D5B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BA4ADA" w:rsidP="00E3633F">
    <w:pPr>
      <w:pStyle w:val="Footer"/>
      <w:pBdr>
        <w:top w:val="single" w:sz="4" w:space="1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032716">
        <w:rPr>
          <w:noProof/>
        </w:rPr>
        <w:t>Notice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032716">
        <w:rPr>
          <w:noProof/>
        </w:rPr>
        <w:t>1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E3633F">
    <w:pPr>
      <w:pStyle w:val="Footer"/>
      <w:pBdr>
        <w:top w:val="single" w:sz="4" w:space="1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E3633F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  <w:p w:rsidR="00032716" w:rsidRDefault="00032716" w:rsidP="00E3633F">
    <w:pPr>
      <w:pStyle w:val="Footer"/>
      <w:rPr>
        <w:szCs w:val="20"/>
      </w:rPr>
    </w:pPr>
  </w:p>
  <w:p w:rsidR="00032716" w:rsidRDefault="00032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780" w:rsidRDefault="001D5780">
      <w:r>
        <w:separator/>
      </w:r>
    </w:p>
  </w:footnote>
  <w:footnote w:type="continuationSeparator" w:id="0">
    <w:p w:rsidR="001D5780" w:rsidRDefault="001D5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19CED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795777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E076337"/>
    <w:multiLevelType w:val="multilevel"/>
    <w:tmpl w:val="C28E4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875C5"/>
    <w:multiLevelType w:val="hybridMultilevel"/>
    <w:tmpl w:val="1CD09D2C"/>
    <w:lvl w:ilvl="0" w:tplc="03FC4762">
      <w:start w:val="1"/>
      <w:numFmt w:val="bullet"/>
      <w:pStyle w:val="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C7C5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F8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80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08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685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45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82B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C5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27F6F"/>
    <w:multiLevelType w:val="singleLevel"/>
    <w:tmpl w:val="1A14CD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FA6F88"/>
    <w:multiLevelType w:val="multilevel"/>
    <w:tmpl w:val="48B0D5E8"/>
    <w:lvl w:ilvl="0">
      <w:start w:val="1"/>
      <w:numFmt w:val="decimal"/>
      <w:pStyle w:val="Heading10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0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1622"/>
        </w:tabs>
        <w:ind w:left="1622" w:hanging="992"/>
      </w:pPr>
      <w:rPr>
        <w:rFonts w:hint="default"/>
      </w:rPr>
    </w:lvl>
    <w:lvl w:ilvl="3">
      <w:start w:val="1"/>
      <w:numFmt w:val="decimal"/>
      <w:pStyle w:val="Heading40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0"/>
      <w:lvlText w:val="%1.%2.%3.%4.%5.%6"/>
      <w:lvlJc w:val="left"/>
      <w:pPr>
        <w:tabs>
          <w:tab w:val="num" w:pos="2517"/>
        </w:tabs>
        <w:ind w:left="794" w:hanging="794"/>
      </w:pPr>
      <w:rPr>
        <w:rFonts w:hint="default"/>
        <w:b/>
        <w:i/>
        <w:sz w:val="22"/>
      </w:rPr>
    </w:lvl>
    <w:lvl w:ilvl="6">
      <w:start w:val="1"/>
      <w:numFmt w:val="decimal"/>
      <w:pStyle w:val="Heading70"/>
      <w:lvlText w:val="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0"/>
      <w:lvlText w:val="%1.%2.%3.%4.%5.%6.%7.%8"/>
      <w:lvlJc w:val="left"/>
      <w:pPr>
        <w:tabs>
          <w:tab w:val="num" w:pos="2495"/>
        </w:tabs>
        <w:ind w:left="794" w:hanging="794"/>
      </w:pPr>
      <w:rPr>
        <w:rFonts w:hint="default"/>
      </w:rPr>
    </w:lvl>
    <w:lvl w:ilvl="8">
      <w:start w:val="1"/>
      <w:numFmt w:val="decimal"/>
      <w:pStyle w:val="Heading90"/>
      <w:lvlText w:val="%1.%2.%3.%4.%5.%6.%7.%8.%9"/>
      <w:lvlJc w:val="left"/>
      <w:pPr>
        <w:tabs>
          <w:tab w:val="num" w:pos="2520"/>
        </w:tabs>
        <w:ind w:left="1701" w:hanging="1701"/>
      </w:pPr>
      <w:rPr>
        <w:rFonts w:hint="default"/>
      </w:rPr>
    </w:lvl>
  </w:abstractNum>
  <w:abstractNum w:abstractNumId="8">
    <w:nsid w:val="1553499E"/>
    <w:multiLevelType w:val="hybridMultilevel"/>
    <w:tmpl w:val="F4283764"/>
    <w:lvl w:ilvl="0" w:tplc="EAA68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57CC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>
    <w:nsid w:val="1E3055B5"/>
    <w:multiLevelType w:val="hybridMultilevel"/>
    <w:tmpl w:val="A5A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300EC"/>
    <w:multiLevelType w:val="hybridMultilevel"/>
    <w:tmpl w:val="1730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E48FE"/>
    <w:multiLevelType w:val="hybridMultilevel"/>
    <w:tmpl w:val="47F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0E1F33"/>
    <w:multiLevelType w:val="hybridMultilevel"/>
    <w:tmpl w:val="148EE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36F31"/>
    <w:multiLevelType w:val="multilevel"/>
    <w:tmpl w:val="7B341F2E"/>
    <w:lvl w:ilvl="0">
      <w:start w:val="1"/>
      <w:numFmt w:val="decimal"/>
      <w:pStyle w:val="Figure"/>
      <w:lvlText w:val="FIGURE %1."/>
      <w:lvlJc w:val="left"/>
      <w:pPr>
        <w:tabs>
          <w:tab w:val="num" w:pos="2700"/>
        </w:tabs>
        <w:ind w:left="2700" w:hanging="2700"/>
      </w:pPr>
      <w:rPr>
        <w:rFonts w:ascii="Times" w:hAnsi="Times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457DF5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70B50"/>
    <w:multiLevelType w:val="hybridMultilevel"/>
    <w:tmpl w:val="62F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40BD8"/>
    <w:multiLevelType w:val="hybridMultilevel"/>
    <w:tmpl w:val="7A92D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AED6728"/>
    <w:multiLevelType w:val="hybridMultilevel"/>
    <w:tmpl w:val="5CD60472"/>
    <w:lvl w:ilvl="0" w:tplc="FAECDD56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>
    <w:nsid w:val="3FB71F60"/>
    <w:multiLevelType w:val="hybridMultilevel"/>
    <w:tmpl w:val="57A81D1C"/>
    <w:lvl w:ilvl="0" w:tplc="04090001">
      <w:start w:val="1"/>
      <w:numFmt w:val="bullet"/>
      <w:pStyle w:val="HPBullet10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356735"/>
    <w:multiLevelType w:val="hybridMultilevel"/>
    <w:tmpl w:val="46EE7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52629"/>
    <w:multiLevelType w:val="hybridMultilevel"/>
    <w:tmpl w:val="8D1E419C"/>
    <w:lvl w:ilvl="0" w:tplc="FF38B9AC">
      <w:numFmt w:val="bullet"/>
      <w:pStyle w:val="HPEndashbullets10pt"/>
      <w:lvlText w:val="–"/>
      <w:lvlJc w:val="left"/>
      <w:pPr>
        <w:tabs>
          <w:tab w:val="num" w:pos="547"/>
        </w:tabs>
        <w:ind w:left="547" w:hanging="360"/>
      </w:pPr>
      <w:rPr>
        <w:rFonts w:ascii="Futura Bk" w:eastAsia="Times New Roman" w:hAnsi="Futura Bk" w:cs="Times New Roman" w:hint="default"/>
      </w:rPr>
    </w:lvl>
    <w:lvl w:ilvl="1" w:tplc="739ED6B2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1450AB9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202A3E8E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54B0534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66FC32B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9222AE5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E308606E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AF7A613C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5">
    <w:nsid w:val="4B4A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AC0D8E"/>
    <w:multiLevelType w:val="hybridMultilevel"/>
    <w:tmpl w:val="FBC677C8"/>
    <w:lvl w:ilvl="0" w:tplc="04090001">
      <w:start w:val="1"/>
      <w:numFmt w:val="bullet"/>
      <w:pStyle w:val="Bullet1Double"/>
      <w:lvlText w:val=""/>
      <w:lvlJc w:val="left"/>
      <w:pPr>
        <w:tabs>
          <w:tab w:val="num" w:pos="360"/>
        </w:tabs>
        <w:ind w:left="230" w:hanging="23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7">
    <w:nsid w:val="506A3F99"/>
    <w:multiLevelType w:val="hybridMultilevel"/>
    <w:tmpl w:val="24EC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A10FB5"/>
    <w:multiLevelType w:val="hybridMultilevel"/>
    <w:tmpl w:val="F8A463B6"/>
    <w:lvl w:ilvl="0" w:tplc="04090001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187" w:hanging="187"/>
      </w:pPr>
      <w:rPr>
        <w:rFonts w:ascii="Futura Bk" w:hAnsi="Futura Bk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19766E"/>
    <w:multiLevelType w:val="hybridMultilevel"/>
    <w:tmpl w:val="5CFA75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1">
    <w:nsid w:val="5C3930A1"/>
    <w:multiLevelType w:val="hybridMultilevel"/>
    <w:tmpl w:val="2FC2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F6D8E"/>
    <w:multiLevelType w:val="hybridMultilevel"/>
    <w:tmpl w:val="2530F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B0732B"/>
    <w:multiLevelType w:val="hybridMultilevel"/>
    <w:tmpl w:val="510E08A0"/>
    <w:lvl w:ilvl="0" w:tplc="04090001">
      <w:start w:val="1"/>
      <w:numFmt w:val="none"/>
      <w:pStyle w:val="Note"/>
      <w:lvlText w:val="Note : "/>
      <w:lvlJc w:val="left"/>
      <w:pPr>
        <w:tabs>
          <w:tab w:val="num" w:pos="6494"/>
        </w:tabs>
        <w:ind w:left="6134" w:hanging="360"/>
      </w:pPr>
      <w:rPr>
        <w:rFonts w:ascii="Arial" w:hAnsi="Arial" w:hint="default"/>
        <w:b/>
        <w:i w:val="0"/>
      </w:rPr>
    </w:lvl>
    <w:lvl w:ilvl="1" w:tplc="04090019">
      <w:numFmt w:val="bullet"/>
      <w:lvlText w:val="-"/>
      <w:lvlJc w:val="left"/>
      <w:pPr>
        <w:tabs>
          <w:tab w:val="num" w:pos="4147"/>
        </w:tabs>
        <w:ind w:left="414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867"/>
        </w:tabs>
        <w:ind w:left="4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7"/>
        </w:tabs>
        <w:ind w:left="5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7"/>
        </w:tabs>
        <w:ind w:left="6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7"/>
        </w:tabs>
        <w:ind w:left="7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7"/>
        </w:tabs>
        <w:ind w:left="7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7"/>
        </w:tabs>
        <w:ind w:left="8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7"/>
        </w:tabs>
        <w:ind w:left="9187" w:hanging="180"/>
      </w:pPr>
    </w:lvl>
  </w:abstractNum>
  <w:abstractNum w:abstractNumId="34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5">
    <w:nsid w:val="65F41BF3"/>
    <w:multiLevelType w:val="hybridMultilevel"/>
    <w:tmpl w:val="CD12AEEA"/>
    <w:lvl w:ilvl="0" w:tplc="04090001">
      <w:start w:val="1"/>
      <w:numFmt w:val="none"/>
      <w:pStyle w:val="zAlertTableCaution"/>
      <w:lvlText w:val="CAUTION: 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3366"/>
        <w:sz w:val="18"/>
        <w:szCs w:val="18"/>
        <w:vertAlign w:val="baseline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03366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336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3366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3366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03366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503D4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8">
    <w:nsid w:val="68804DFB"/>
    <w:multiLevelType w:val="multilevel"/>
    <w:tmpl w:val="B70005BA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GB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0">
    <w:nsid w:val="746633AC"/>
    <w:multiLevelType w:val="multilevel"/>
    <w:tmpl w:val="1B6677A0"/>
    <w:lvl w:ilvl="0">
      <w:start w:val="1"/>
      <w:numFmt w:val="bullet"/>
      <w:pStyle w:val="H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3A4F34"/>
    <w:multiLevelType w:val="multilevel"/>
    <w:tmpl w:val="1D34D728"/>
    <w:lvl w:ilvl="0">
      <w:start w:val="1"/>
      <w:numFmt w:val="decimal"/>
      <w:pStyle w:val="1HPHeading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11HPSubHeading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111HPSubSection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1111HPSubsectiondetai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D8C24C0"/>
    <w:multiLevelType w:val="hybridMultilevel"/>
    <w:tmpl w:val="0E680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22"/>
  </w:num>
  <w:num w:numId="4">
    <w:abstractNumId w:val="15"/>
  </w:num>
  <w:num w:numId="5">
    <w:abstractNumId w:val="6"/>
  </w:num>
  <w:num w:numId="6">
    <w:abstractNumId w:val="33"/>
  </w:num>
  <w:num w:numId="7">
    <w:abstractNumId w:val="41"/>
  </w:num>
  <w:num w:numId="8">
    <w:abstractNumId w:val="5"/>
  </w:num>
  <w:num w:numId="9">
    <w:abstractNumId w:val="26"/>
  </w:num>
  <w:num w:numId="10">
    <w:abstractNumId w:val="40"/>
  </w:num>
  <w:num w:numId="11">
    <w:abstractNumId w:val="7"/>
  </w:num>
  <w:num w:numId="12">
    <w:abstractNumId w:val="38"/>
  </w:num>
  <w:num w:numId="13">
    <w:abstractNumId w:val="39"/>
  </w:num>
  <w:num w:numId="14">
    <w:abstractNumId w:val="21"/>
  </w:num>
  <w:num w:numId="15">
    <w:abstractNumId w:val="35"/>
  </w:num>
  <w:num w:numId="16">
    <w:abstractNumId w:val="3"/>
  </w:num>
  <w:num w:numId="17">
    <w:abstractNumId w:val="19"/>
  </w:num>
  <w:num w:numId="18">
    <w:abstractNumId w:val="37"/>
  </w:num>
  <w:num w:numId="19">
    <w:abstractNumId w:val="30"/>
  </w:num>
  <w:num w:numId="20">
    <w:abstractNumId w:val="34"/>
  </w:num>
  <w:num w:numId="21">
    <w:abstractNumId w:val="0"/>
  </w:num>
  <w:num w:numId="22">
    <w:abstractNumId w:val="10"/>
  </w:num>
  <w:num w:numId="23">
    <w:abstractNumId w:val="4"/>
  </w:num>
  <w:num w:numId="24">
    <w:abstractNumId w:val="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18"/>
  </w:num>
  <w:num w:numId="28">
    <w:abstractNumId w:val="17"/>
  </w:num>
  <w:num w:numId="29">
    <w:abstractNumId w:val="11"/>
  </w:num>
  <w:num w:numId="30">
    <w:abstractNumId w:val="12"/>
  </w:num>
  <w:num w:numId="31">
    <w:abstractNumId w:val="1"/>
  </w:num>
  <w:num w:numId="32">
    <w:abstractNumId w:val="16"/>
  </w:num>
  <w:num w:numId="33">
    <w:abstractNumId w:val="3"/>
  </w:num>
  <w:num w:numId="34">
    <w:abstractNumId w:val="9"/>
  </w:num>
  <w:num w:numId="35">
    <w:abstractNumId w:val="8"/>
  </w:num>
  <w:num w:numId="36">
    <w:abstractNumId w:val="36"/>
  </w:num>
  <w:num w:numId="37">
    <w:abstractNumId w:val="25"/>
  </w:num>
  <w:num w:numId="38">
    <w:abstractNumId w:val="23"/>
  </w:num>
  <w:num w:numId="39">
    <w:abstractNumId w:val="32"/>
  </w:num>
  <w:num w:numId="40">
    <w:abstractNumId w:val="29"/>
  </w:num>
  <w:num w:numId="41">
    <w:abstractNumId w:val="13"/>
  </w:num>
  <w:num w:numId="42">
    <w:abstractNumId w:val="14"/>
  </w:num>
  <w:num w:numId="43">
    <w:abstractNumId w:val="42"/>
  </w:num>
  <w:num w:numId="44">
    <w:abstractNumId w:val="3"/>
  </w:num>
  <w:num w:numId="45">
    <w:abstractNumId w:val="3"/>
  </w:num>
  <w:num w:numId="46">
    <w:abstractNumId w:val="27"/>
  </w:num>
  <w:num w:numId="47">
    <w:abstractNumId w:val="3"/>
  </w:num>
  <w:num w:numId="48">
    <w:abstractNumId w:val="3"/>
  </w:num>
  <w:num w:numId="49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TrueTypeFonts/>
  <w:saveSubset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rawingGridVerticalSpacing w:val="1829"/>
  <w:displayHorizontalDrawingGridEvery w:val="2"/>
  <w:noPunctuationKerning/>
  <w:characterSpacingControl w:val="doNotCompress"/>
  <w:hdrShapeDefaults>
    <o:shapedefaults v:ext="edit" spidmax="15362" fillcolor="white">
      <v:fill color="white"/>
      <o:colormru v:ext="edit" colors="#c22a52,#bb0013,#006098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C5C"/>
    <w:rsid w:val="00000BDE"/>
    <w:rsid w:val="00001028"/>
    <w:rsid w:val="00001205"/>
    <w:rsid w:val="0000291A"/>
    <w:rsid w:val="00002F60"/>
    <w:rsid w:val="00006A1E"/>
    <w:rsid w:val="00006B6F"/>
    <w:rsid w:val="00007E84"/>
    <w:rsid w:val="00010ECB"/>
    <w:rsid w:val="000111D7"/>
    <w:rsid w:val="00012695"/>
    <w:rsid w:val="0001390E"/>
    <w:rsid w:val="00013DB6"/>
    <w:rsid w:val="00015A04"/>
    <w:rsid w:val="00017C71"/>
    <w:rsid w:val="0002228C"/>
    <w:rsid w:val="00023FDE"/>
    <w:rsid w:val="00024AAA"/>
    <w:rsid w:val="00027D59"/>
    <w:rsid w:val="00030474"/>
    <w:rsid w:val="00030D6D"/>
    <w:rsid w:val="00032716"/>
    <w:rsid w:val="00032997"/>
    <w:rsid w:val="00035B18"/>
    <w:rsid w:val="00042B1C"/>
    <w:rsid w:val="00042F1A"/>
    <w:rsid w:val="000431AD"/>
    <w:rsid w:val="000459E3"/>
    <w:rsid w:val="00045D23"/>
    <w:rsid w:val="00047383"/>
    <w:rsid w:val="000475E5"/>
    <w:rsid w:val="00047F63"/>
    <w:rsid w:val="000503B1"/>
    <w:rsid w:val="00051D60"/>
    <w:rsid w:val="0005289D"/>
    <w:rsid w:val="000544DB"/>
    <w:rsid w:val="000552CA"/>
    <w:rsid w:val="00055B7C"/>
    <w:rsid w:val="00061CAD"/>
    <w:rsid w:val="00061F94"/>
    <w:rsid w:val="000623BA"/>
    <w:rsid w:val="00063837"/>
    <w:rsid w:val="00064D3A"/>
    <w:rsid w:val="00064FA9"/>
    <w:rsid w:val="00065447"/>
    <w:rsid w:val="00066797"/>
    <w:rsid w:val="00067157"/>
    <w:rsid w:val="00071465"/>
    <w:rsid w:val="0007165A"/>
    <w:rsid w:val="000730D5"/>
    <w:rsid w:val="00080919"/>
    <w:rsid w:val="0008238B"/>
    <w:rsid w:val="00083B40"/>
    <w:rsid w:val="00084B6D"/>
    <w:rsid w:val="00090A44"/>
    <w:rsid w:val="000920FF"/>
    <w:rsid w:val="00092A5F"/>
    <w:rsid w:val="00092F66"/>
    <w:rsid w:val="00092FED"/>
    <w:rsid w:val="00096428"/>
    <w:rsid w:val="000A0903"/>
    <w:rsid w:val="000A2831"/>
    <w:rsid w:val="000A381B"/>
    <w:rsid w:val="000A44E1"/>
    <w:rsid w:val="000A7F34"/>
    <w:rsid w:val="000B0141"/>
    <w:rsid w:val="000B04FA"/>
    <w:rsid w:val="000B10D2"/>
    <w:rsid w:val="000B16C5"/>
    <w:rsid w:val="000B3F7A"/>
    <w:rsid w:val="000C00B4"/>
    <w:rsid w:val="000C0F02"/>
    <w:rsid w:val="000C3B47"/>
    <w:rsid w:val="000C3E89"/>
    <w:rsid w:val="000C45B7"/>
    <w:rsid w:val="000C4A20"/>
    <w:rsid w:val="000D0283"/>
    <w:rsid w:val="000D11F7"/>
    <w:rsid w:val="000D1AB9"/>
    <w:rsid w:val="000D5B34"/>
    <w:rsid w:val="000E0EC8"/>
    <w:rsid w:val="000E1789"/>
    <w:rsid w:val="000E22C8"/>
    <w:rsid w:val="000E2ADF"/>
    <w:rsid w:val="000E37D7"/>
    <w:rsid w:val="000E39EE"/>
    <w:rsid w:val="000E3D0B"/>
    <w:rsid w:val="000E5C0D"/>
    <w:rsid w:val="000E5E99"/>
    <w:rsid w:val="000E6093"/>
    <w:rsid w:val="000E62C1"/>
    <w:rsid w:val="000E7F16"/>
    <w:rsid w:val="000F14DB"/>
    <w:rsid w:val="000F22AF"/>
    <w:rsid w:val="000F312F"/>
    <w:rsid w:val="000F513C"/>
    <w:rsid w:val="000F7BB2"/>
    <w:rsid w:val="00100CC9"/>
    <w:rsid w:val="001042CF"/>
    <w:rsid w:val="001048B9"/>
    <w:rsid w:val="00105DB9"/>
    <w:rsid w:val="00105FA3"/>
    <w:rsid w:val="00107316"/>
    <w:rsid w:val="0010758A"/>
    <w:rsid w:val="00110C02"/>
    <w:rsid w:val="001125C9"/>
    <w:rsid w:val="00114E48"/>
    <w:rsid w:val="0011571B"/>
    <w:rsid w:val="00116398"/>
    <w:rsid w:val="00116545"/>
    <w:rsid w:val="00116D40"/>
    <w:rsid w:val="001174D3"/>
    <w:rsid w:val="00120CA6"/>
    <w:rsid w:val="00122738"/>
    <w:rsid w:val="001269AA"/>
    <w:rsid w:val="00130D45"/>
    <w:rsid w:val="0013136A"/>
    <w:rsid w:val="00132BBB"/>
    <w:rsid w:val="00133F78"/>
    <w:rsid w:val="00140C54"/>
    <w:rsid w:val="00144B64"/>
    <w:rsid w:val="00145995"/>
    <w:rsid w:val="00147502"/>
    <w:rsid w:val="0014755B"/>
    <w:rsid w:val="00147875"/>
    <w:rsid w:val="00150BA8"/>
    <w:rsid w:val="001518CF"/>
    <w:rsid w:val="001526AE"/>
    <w:rsid w:val="00152B17"/>
    <w:rsid w:val="00153978"/>
    <w:rsid w:val="0015610B"/>
    <w:rsid w:val="0016000F"/>
    <w:rsid w:val="00160487"/>
    <w:rsid w:val="0016178E"/>
    <w:rsid w:val="00163C8B"/>
    <w:rsid w:val="00165C68"/>
    <w:rsid w:val="00165ED8"/>
    <w:rsid w:val="00167C7E"/>
    <w:rsid w:val="00172442"/>
    <w:rsid w:val="001738FC"/>
    <w:rsid w:val="00180038"/>
    <w:rsid w:val="00182451"/>
    <w:rsid w:val="00182D5D"/>
    <w:rsid w:val="00182DC4"/>
    <w:rsid w:val="00183AF1"/>
    <w:rsid w:val="0018424E"/>
    <w:rsid w:val="00184A24"/>
    <w:rsid w:val="00186B9B"/>
    <w:rsid w:val="00190682"/>
    <w:rsid w:val="00192E0E"/>
    <w:rsid w:val="00193D2E"/>
    <w:rsid w:val="00194D86"/>
    <w:rsid w:val="00195FA2"/>
    <w:rsid w:val="001962B4"/>
    <w:rsid w:val="00196DA7"/>
    <w:rsid w:val="00197B18"/>
    <w:rsid w:val="001A0223"/>
    <w:rsid w:val="001A08D4"/>
    <w:rsid w:val="001A0ED2"/>
    <w:rsid w:val="001A0FCC"/>
    <w:rsid w:val="001A1EC7"/>
    <w:rsid w:val="001A668A"/>
    <w:rsid w:val="001B18D4"/>
    <w:rsid w:val="001B4740"/>
    <w:rsid w:val="001B6D90"/>
    <w:rsid w:val="001C1897"/>
    <w:rsid w:val="001C1E74"/>
    <w:rsid w:val="001C2616"/>
    <w:rsid w:val="001C3FF0"/>
    <w:rsid w:val="001C5A78"/>
    <w:rsid w:val="001C5BA3"/>
    <w:rsid w:val="001C64FC"/>
    <w:rsid w:val="001D5780"/>
    <w:rsid w:val="001D62C9"/>
    <w:rsid w:val="001D723B"/>
    <w:rsid w:val="001E0706"/>
    <w:rsid w:val="001E1B0F"/>
    <w:rsid w:val="001E1D6E"/>
    <w:rsid w:val="001E3872"/>
    <w:rsid w:val="001E4DED"/>
    <w:rsid w:val="001E7264"/>
    <w:rsid w:val="001E76EE"/>
    <w:rsid w:val="001F0E12"/>
    <w:rsid w:val="001F183B"/>
    <w:rsid w:val="001F2211"/>
    <w:rsid w:val="001F256C"/>
    <w:rsid w:val="001F339D"/>
    <w:rsid w:val="001F4762"/>
    <w:rsid w:val="001F4C26"/>
    <w:rsid w:val="001F7EA4"/>
    <w:rsid w:val="002006C1"/>
    <w:rsid w:val="00201875"/>
    <w:rsid w:val="00202F81"/>
    <w:rsid w:val="00203908"/>
    <w:rsid w:val="002043D6"/>
    <w:rsid w:val="0020446B"/>
    <w:rsid w:val="0021203C"/>
    <w:rsid w:val="002126BF"/>
    <w:rsid w:val="0021356A"/>
    <w:rsid w:val="0021388F"/>
    <w:rsid w:val="00214E5D"/>
    <w:rsid w:val="00215F3D"/>
    <w:rsid w:val="0021637C"/>
    <w:rsid w:val="00217CFD"/>
    <w:rsid w:val="00220FAE"/>
    <w:rsid w:val="00221076"/>
    <w:rsid w:val="00222126"/>
    <w:rsid w:val="00223482"/>
    <w:rsid w:val="0022366F"/>
    <w:rsid w:val="00224E21"/>
    <w:rsid w:val="00225805"/>
    <w:rsid w:val="00225928"/>
    <w:rsid w:val="002272E5"/>
    <w:rsid w:val="0023086A"/>
    <w:rsid w:val="00230B1E"/>
    <w:rsid w:val="00231AFE"/>
    <w:rsid w:val="00232D64"/>
    <w:rsid w:val="00233D33"/>
    <w:rsid w:val="00233D9C"/>
    <w:rsid w:val="00235FA6"/>
    <w:rsid w:val="002363FF"/>
    <w:rsid w:val="00236B6C"/>
    <w:rsid w:val="002372A5"/>
    <w:rsid w:val="00241D35"/>
    <w:rsid w:val="00242B2B"/>
    <w:rsid w:val="00242F0D"/>
    <w:rsid w:val="0024351D"/>
    <w:rsid w:val="002439E5"/>
    <w:rsid w:val="002449BE"/>
    <w:rsid w:val="00244AC5"/>
    <w:rsid w:val="00245AC9"/>
    <w:rsid w:val="00245FFF"/>
    <w:rsid w:val="0024691B"/>
    <w:rsid w:val="00246CB5"/>
    <w:rsid w:val="0025301B"/>
    <w:rsid w:val="00253073"/>
    <w:rsid w:val="00253F6B"/>
    <w:rsid w:val="002544DE"/>
    <w:rsid w:val="00254F7E"/>
    <w:rsid w:val="00255700"/>
    <w:rsid w:val="00255AF2"/>
    <w:rsid w:val="00256CCB"/>
    <w:rsid w:val="0026055B"/>
    <w:rsid w:val="002612EF"/>
    <w:rsid w:val="0026317C"/>
    <w:rsid w:val="002643F3"/>
    <w:rsid w:val="002657D0"/>
    <w:rsid w:val="0026728D"/>
    <w:rsid w:val="00270218"/>
    <w:rsid w:val="00271BBD"/>
    <w:rsid w:val="00271D44"/>
    <w:rsid w:val="002721F0"/>
    <w:rsid w:val="0027263E"/>
    <w:rsid w:val="002741E1"/>
    <w:rsid w:val="00274DA3"/>
    <w:rsid w:val="00275822"/>
    <w:rsid w:val="00276A23"/>
    <w:rsid w:val="00276FBC"/>
    <w:rsid w:val="002775F7"/>
    <w:rsid w:val="00283473"/>
    <w:rsid w:val="00283634"/>
    <w:rsid w:val="00283DD1"/>
    <w:rsid w:val="00292DFA"/>
    <w:rsid w:val="00293C7E"/>
    <w:rsid w:val="00294845"/>
    <w:rsid w:val="00297203"/>
    <w:rsid w:val="00297373"/>
    <w:rsid w:val="002976F7"/>
    <w:rsid w:val="002A046C"/>
    <w:rsid w:val="002A081B"/>
    <w:rsid w:val="002A1132"/>
    <w:rsid w:val="002A3BDB"/>
    <w:rsid w:val="002A53C1"/>
    <w:rsid w:val="002A5523"/>
    <w:rsid w:val="002A5B64"/>
    <w:rsid w:val="002A6F9C"/>
    <w:rsid w:val="002A706E"/>
    <w:rsid w:val="002A74A2"/>
    <w:rsid w:val="002B1818"/>
    <w:rsid w:val="002B21E5"/>
    <w:rsid w:val="002B264B"/>
    <w:rsid w:val="002B2E05"/>
    <w:rsid w:val="002B3911"/>
    <w:rsid w:val="002B5578"/>
    <w:rsid w:val="002B5917"/>
    <w:rsid w:val="002B7D22"/>
    <w:rsid w:val="002C0A07"/>
    <w:rsid w:val="002C2F3C"/>
    <w:rsid w:val="002C3187"/>
    <w:rsid w:val="002C53B1"/>
    <w:rsid w:val="002C66ED"/>
    <w:rsid w:val="002C67A0"/>
    <w:rsid w:val="002C7C15"/>
    <w:rsid w:val="002D0015"/>
    <w:rsid w:val="002D050E"/>
    <w:rsid w:val="002D1C43"/>
    <w:rsid w:val="002D42FF"/>
    <w:rsid w:val="002D7119"/>
    <w:rsid w:val="002E0494"/>
    <w:rsid w:val="002E367E"/>
    <w:rsid w:val="002E6E3D"/>
    <w:rsid w:val="002E7455"/>
    <w:rsid w:val="002F0297"/>
    <w:rsid w:val="002F031B"/>
    <w:rsid w:val="002F28B6"/>
    <w:rsid w:val="002F28CA"/>
    <w:rsid w:val="002F420D"/>
    <w:rsid w:val="0030229B"/>
    <w:rsid w:val="003025DC"/>
    <w:rsid w:val="00303AD7"/>
    <w:rsid w:val="00303F58"/>
    <w:rsid w:val="00304554"/>
    <w:rsid w:val="003125EC"/>
    <w:rsid w:val="0031360A"/>
    <w:rsid w:val="003171B8"/>
    <w:rsid w:val="00320041"/>
    <w:rsid w:val="00320553"/>
    <w:rsid w:val="003238CE"/>
    <w:rsid w:val="00323993"/>
    <w:rsid w:val="00330020"/>
    <w:rsid w:val="00331A9E"/>
    <w:rsid w:val="00333AB5"/>
    <w:rsid w:val="00334D44"/>
    <w:rsid w:val="00335AAB"/>
    <w:rsid w:val="003367C5"/>
    <w:rsid w:val="0034160A"/>
    <w:rsid w:val="0034199B"/>
    <w:rsid w:val="00343973"/>
    <w:rsid w:val="00345281"/>
    <w:rsid w:val="003452E1"/>
    <w:rsid w:val="00355059"/>
    <w:rsid w:val="00355E6D"/>
    <w:rsid w:val="00363076"/>
    <w:rsid w:val="00363461"/>
    <w:rsid w:val="00365FC0"/>
    <w:rsid w:val="00367C4C"/>
    <w:rsid w:val="00372A9B"/>
    <w:rsid w:val="003739FE"/>
    <w:rsid w:val="003743D5"/>
    <w:rsid w:val="00374B89"/>
    <w:rsid w:val="00375097"/>
    <w:rsid w:val="00375142"/>
    <w:rsid w:val="0038198C"/>
    <w:rsid w:val="00381EE6"/>
    <w:rsid w:val="003846C9"/>
    <w:rsid w:val="00384ECA"/>
    <w:rsid w:val="003851A3"/>
    <w:rsid w:val="0038523D"/>
    <w:rsid w:val="00385C6D"/>
    <w:rsid w:val="00386A6D"/>
    <w:rsid w:val="00387581"/>
    <w:rsid w:val="00387EA1"/>
    <w:rsid w:val="003907CB"/>
    <w:rsid w:val="00392E69"/>
    <w:rsid w:val="00393EDB"/>
    <w:rsid w:val="00394170"/>
    <w:rsid w:val="00394261"/>
    <w:rsid w:val="003955F3"/>
    <w:rsid w:val="00396F51"/>
    <w:rsid w:val="003A0E8C"/>
    <w:rsid w:val="003A3107"/>
    <w:rsid w:val="003A433F"/>
    <w:rsid w:val="003A4DDF"/>
    <w:rsid w:val="003A609D"/>
    <w:rsid w:val="003A7CD7"/>
    <w:rsid w:val="003B0717"/>
    <w:rsid w:val="003B0958"/>
    <w:rsid w:val="003B1F90"/>
    <w:rsid w:val="003B33E4"/>
    <w:rsid w:val="003B56CE"/>
    <w:rsid w:val="003B5F45"/>
    <w:rsid w:val="003C000C"/>
    <w:rsid w:val="003C11FF"/>
    <w:rsid w:val="003C1662"/>
    <w:rsid w:val="003C1AFA"/>
    <w:rsid w:val="003C47D8"/>
    <w:rsid w:val="003C7890"/>
    <w:rsid w:val="003D20B5"/>
    <w:rsid w:val="003D20CB"/>
    <w:rsid w:val="003D45CD"/>
    <w:rsid w:val="003D701B"/>
    <w:rsid w:val="003D7C31"/>
    <w:rsid w:val="003E1F26"/>
    <w:rsid w:val="003E20E1"/>
    <w:rsid w:val="003E3475"/>
    <w:rsid w:val="003E5A10"/>
    <w:rsid w:val="003E667E"/>
    <w:rsid w:val="003F24FC"/>
    <w:rsid w:val="003F457C"/>
    <w:rsid w:val="003F4B41"/>
    <w:rsid w:val="003F4EF6"/>
    <w:rsid w:val="003F5380"/>
    <w:rsid w:val="003F56E1"/>
    <w:rsid w:val="003F6ABD"/>
    <w:rsid w:val="003F704E"/>
    <w:rsid w:val="003F7956"/>
    <w:rsid w:val="004002F0"/>
    <w:rsid w:val="00401E5D"/>
    <w:rsid w:val="004026E0"/>
    <w:rsid w:val="00403581"/>
    <w:rsid w:val="00403A52"/>
    <w:rsid w:val="00403A54"/>
    <w:rsid w:val="00403E72"/>
    <w:rsid w:val="00404423"/>
    <w:rsid w:val="004065EC"/>
    <w:rsid w:val="00406ABD"/>
    <w:rsid w:val="00407186"/>
    <w:rsid w:val="00407F15"/>
    <w:rsid w:val="00410281"/>
    <w:rsid w:val="0041330F"/>
    <w:rsid w:val="004133D1"/>
    <w:rsid w:val="0041413A"/>
    <w:rsid w:val="00415039"/>
    <w:rsid w:val="0041604E"/>
    <w:rsid w:val="004208D9"/>
    <w:rsid w:val="004214DD"/>
    <w:rsid w:val="00421AD3"/>
    <w:rsid w:val="00422D8F"/>
    <w:rsid w:val="00422F87"/>
    <w:rsid w:val="004243C7"/>
    <w:rsid w:val="00424B81"/>
    <w:rsid w:val="004257BE"/>
    <w:rsid w:val="00427713"/>
    <w:rsid w:val="0043102F"/>
    <w:rsid w:val="00433F2D"/>
    <w:rsid w:val="004355AD"/>
    <w:rsid w:val="00436110"/>
    <w:rsid w:val="004438EB"/>
    <w:rsid w:val="00444588"/>
    <w:rsid w:val="00444946"/>
    <w:rsid w:val="00445ECB"/>
    <w:rsid w:val="00446415"/>
    <w:rsid w:val="00447D94"/>
    <w:rsid w:val="00450298"/>
    <w:rsid w:val="00451C07"/>
    <w:rsid w:val="004527CB"/>
    <w:rsid w:val="00453DCA"/>
    <w:rsid w:val="00455DB9"/>
    <w:rsid w:val="0046057F"/>
    <w:rsid w:val="00462C15"/>
    <w:rsid w:val="00463B65"/>
    <w:rsid w:val="004667A0"/>
    <w:rsid w:val="00467106"/>
    <w:rsid w:val="0046748E"/>
    <w:rsid w:val="00470945"/>
    <w:rsid w:val="00471391"/>
    <w:rsid w:val="004753EE"/>
    <w:rsid w:val="00475700"/>
    <w:rsid w:val="00476EE9"/>
    <w:rsid w:val="00482E32"/>
    <w:rsid w:val="004837D9"/>
    <w:rsid w:val="00483CBA"/>
    <w:rsid w:val="004844EB"/>
    <w:rsid w:val="00484511"/>
    <w:rsid w:val="00485A3C"/>
    <w:rsid w:val="004876BD"/>
    <w:rsid w:val="00487CE6"/>
    <w:rsid w:val="00490796"/>
    <w:rsid w:val="00493F2B"/>
    <w:rsid w:val="004953BD"/>
    <w:rsid w:val="00496BA6"/>
    <w:rsid w:val="004A14A8"/>
    <w:rsid w:val="004A235E"/>
    <w:rsid w:val="004A416B"/>
    <w:rsid w:val="004A685D"/>
    <w:rsid w:val="004A750E"/>
    <w:rsid w:val="004A7963"/>
    <w:rsid w:val="004B1DD5"/>
    <w:rsid w:val="004B519F"/>
    <w:rsid w:val="004B610D"/>
    <w:rsid w:val="004B6378"/>
    <w:rsid w:val="004B77F0"/>
    <w:rsid w:val="004B789B"/>
    <w:rsid w:val="004C0BA2"/>
    <w:rsid w:val="004C1272"/>
    <w:rsid w:val="004C1A8B"/>
    <w:rsid w:val="004C5E2F"/>
    <w:rsid w:val="004D2436"/>
    <w:rsid w:val="004D2CD4"/>
    <w:rsid w:val="004D3D21"/>
    <w:rsid w:val="004E057E"/>
    <w:rsid w:val="004E0DE7"/>
    <w:rsid w:val="004E3F8F"/>
    <w:rsid w:val="004E42F3"/>
    <w:rsid w:val="004E445F"/>
    <w:rsid w:val="004E4C72"/>
    <w:rsid w:val="004E4FE5"/>
    <w:rsid w:val="004E5572"/>
    <w:rsid w:val="004E7634"/>
    <w:rsid w:val="004F16A6"/>
    <w:rsid w:val="004F1F88"/>
    <w:rsid w:val="00503FA6"/>
    <w:rsid w:val="00504F51"/>
    <w:rsid w:val="005061FC"/>
    <w:rsid w:val="0050662C"/>
    <w:rsid w:val="00507463"/>
    <w:rsid w:val="0050791A"/>
    <w:rsid w:val="00511031"/>
    <w:rsid w:val="0051217F"/>
    <w:rsid w:val="005149FA"/>
    <w:rsid w:val="00514E72"/>
    <w:rsid w:val="00522539"/>
    <w:rsid w:val="005236E6"/>
    <w:rsid w:val="00523EFC"/>
    <w:rsid w:val="005249AF"/>
    <w:rsid w:val="00525F80"/>
    <w:rsid w:val="005265DE"/>
    <w:rsid w:val="0053214C"/>
    <w:rsid w:val="005333EB"/>
    <w:rsid w:val="0053547F"/>
    <w:rsid w:val="005368BB"/>
    <w:rsid w:val="00536C9C"/>
    <w:rsid w:val="00537991"/>
    <w:rsid w:val="00540104"/>
    <w:rsid w:val="005420FA"/>
    <w:rsid w:val="005422EC"/>
    <w:rsid w:val="0054281D"/>
    <w:rsid w:val="00543737"/>
    <w:rsid w:val="0054382C"/>
    <w:rsid w:val="00545D6E"/>
    <w:rsid w:val="00546DCD"/>
    <w:rsid w:val="00547D5A"/>
    <w:rsid w:val="00550045"/>
    <w:rsid w:val="00550CE1"/>
    <w:rsid w:val="00552553"/>
    <w:rsid w:val="0055509D"/>
    <w:rsid w:val="0055563B"/>
    <w:rsid w:val="00555973"/>
    <w:rsid w:val="005571E2"/>
    <w:rsid w:val="00557AA8"/>
    <w:rsid w:val="005624B0"/>
    <w:rsid w:val="00563759"/>
    <w:rsid w:val="00564B3E"/>
    <w:rsid w:val="00565131"/>
    <w:rsid w:val="0056574B"/>
    <w:rsid w:val="00565EC9"/>
    <w:rsid w:val="00566965"/>
    <w:rsid w:val="00567774"/>
    <w:rsid w:val="0057131E"/>
    <w:rsid w:val="00571391"/>
    <w:rsid w:val="00573A47"/>
    <w:rsid w:val="00573B2B"/>
    <w:rsid w:val="00575C59"/>
    <w:rsid w:val="00577E80"/>
    <w:rsid w:val="0058055E"/>
    <w:rsid w:val="00580A5B"/>
    <w:rsid w:val="00584E0D"/>
    <w:rsid w:val="005851C2"/>
    <w:rsid w:val="00590F2B"/>
    <w:rsid w:val="0059143A"/>
    <w:rsid w:val="00592A1B"/>
    <w:rsid w:val="00594168"/>
    <w:rsid w:val="0059768A"/>
    <w:rsid w:val="00597D9C"/>
    <w:rsid w:val="005A0E04"/>
    <w:rsid w:val="005A2049"/>
    <w:rsid w:val="005A26E5"/>
    <w:rsid w:val="005A274B"/>
    <w:rsid w:val="005A2A3C"/>
    <w:rsid w:val="005A5353"/>
    <w:rsid w:val="005A6262"/>
    <w:rsid w:val="005A665F"/>
    <w:rsid w:val="005A6C5D"/>
    <w:rsid w:val="005A7492"/>
    <w:rsid w:val="005B0292"/>
    <w:rsid w:val="005B1140"/>
    <w:rsid w:val="005B3233"/>
    <w:rsid w:val="005B5790"/>
    <w:rsid w:val="005B7C68"/>
    <w:rsid w:val="005C059E"/>
    <w:rsid w:val="005C1E2A"/>
    <w:rsid w:val="005C3DA8"/>
    <w:rsid w:val="005C4173"/>
    <w:rsid w:val="005C7664"/>
    <w:rsid w:val="005D0A80"/>
    <w:rsid w:val="005D0D1C"/>
    <w:rsid w:val="005D3B9B"/>
    <w:rsid w:val="005D4AB3"/>
    <w:rsid w:val="005D5160"/>
    <w:rsid w:val="005D75E6"/>
    <w:rsid w:val="005E284F"/>
    <w:rsid w:val="005E37EC"/>
    <w:rsid w:val="005E691E"/>
    <w:rsid w:val="005E75B3"/>
    <w:rsid w:val="005E7D8B"/>
    <w:rsid w:val="005F2164"/>
    <w:rsid w:val="005F2A50"/>
    <w:rsid w:val="005F2C97"/>
    <w:rsid w:val="005F350E"/>
    <w:rsid w:val="005F48CF"/>
    <w:rsid w:val="005F5D65"/>
    <w:rsid w:val="005F6BEA"/>
    <w:rsid w:val="006005F2"/>
    <w:rsid w:val="00600DDC"/>
    <w:rsid w:val="00601EDC"/>
    <w:rsid w:val="00605F25"/>
    <w:rsid w:val="0060748E"/>
    <w:rsid w:val="0061055A"/>
    <w:rsid w:val="00611BAF"/>
    <w:rsid w:val="00613116"/>
    <w:rsid w:val="0061390E"/>
    <w:rsid w:val="00613BD6"/>
    <w:rsid w:val="00615348"/>
    <w:rsid w:val="00617861"/>
    <w:rsid w:val="006217D4"/>
    <w:rsid w:val="00621870"/>
    <w:rsid w:val="00622193"/>
    <w:rsid w:val="0062254A"/>
    <w:rsid w:val="00623CE7"/>
    <w:rsid w:val="00625B22"/>
    <w:rsid w:val="00625C84"/>
    <w:rsid w:val="00625E01"/>
    <w:rsid w:val="006272A5"/>
    <w:rsid w:val="00633DA9"/>
    <w:rsid w:val="00636460"/>
    <w:rsid w:val="00636E74"/>
    <w:rsid w:val="00637FC8"/>
    <w:rsid w:val="0064048E"/>
    <w:rsid w:val="00640554"/>
    <w:rsid w:val="00644450"/>
    <w:rsid w:val="006444B7"/>
    <w:rsid w:val="0064491F"/>
    <w:rsid w:val="00645269"/>
    <w:rsid w:val="0064747C"/>
    <w:rsid w:val="00655E1B"/>
    <w:rsid w:val="00657D6E"/>
    <w:rsid w:val="0066132C"/>
    <w:rsid w:val="00661A27"/>
    <w:rsid w:val="00662716"/>
    <w:rsid w:val="00663495"/>
    <w:rsid w:val="00665083"/>
    <w:rsid w:val="006659D0"/>
    <w:rsid w:val="00667161"/>
    <w:rsid w:val="006725D1"/>
    <w:rsid w:val="00672B03"/>
    <w:rsid w:val="006731BF"/>
    <w:rsid w:val="00674972"/>
    <w:rsid w:val="00674C46"/>
    <w:rsid w:val="006752A4"/>
    <w:rsid w:val="00675989"/>
    <w:rsid w:val="00682426"/>
    <w:rsid w:val="00682A41"/>
    <w:rsid w:val="0068350F"/>
    <w:rsid w:val="0068513E"/>
    <w:rsid w:val="006927CA"/>
    <w:rsid w:val="00694C0E"/>
    <w:rsid w:val="0069522F"/>
    <w:rsid w:val="00695907"/>
    <w:rsid w:val="00697031"/>
    <w:rsid w:val="00697DAA"/>
    <w:rsid w:val="006A24CB"/>
    <w:rsid w:val="006A3877"/>
    <w:rsid w:val="006A4A15"/>
    <w:rsid w:val="006A4FAC"/>
    <w:rsid w:val="006B0EBE"/>
    <w:rsid w:val="006B13F6"/>
    <w:rsid w:val="006B14D5"/>
    <w:rsid w:val="006B17E0"/>
    <w:rsid w:val="006B2953"/>
    <w:rsid w:val="006B41E6"/>
    <w:rsid w:val="006B71D8"/>
    <w:rsid w:val="006B7F8D"/>
    <w:rsid w:val="006C240D"/>
    <w:rsid w:val="006C2804"/>
    <w:rsid w:val="006C6403"/>
    <w:rsid w:val="006C6E9C"/>
    <w:rsid w:val="006D19BA"/>
    <w:rsid w:val="006D43D8"/>
    <w:rsid w:val="006D55BD"/>
    <w:rsid w:val="006D73C7"/>
    <w:rsid w:val="006D7471"/>
    <w:rsid w:val="006E01A0"/>
    <w:rsid w:val="006E0544"/>
    <w:rsid w:val="006E076D"/>
    <w:rsid w:val="006E1583"/>
    <w:rsid w:val="006E4C6B"/>
    <w:rsid w:val="006E55A6"/>
    <w:rsid w:val="006E78C9"/>
    <w:rsid w:val="006F2BA1"/>
    <w:rsid w:val="006F4131"/>
    <w:rsid w:val="006F6110"/>
    <w:rsid w:val="006F6ACD"/>
    <w:rsid w:val="00701760"/>
    <w:rsid w:val="00701DA5"/>
    <w:rsid w:val="00704257"/>
    <w:rsid w:val="00704937"/>
    <w:rsid w:val="007055E9"/>
    <w:rsid w:val="00707C46"/>
    <w:rsid w:val="00712563"/>
    <w:rsid w:val="0071292E"/>
    <w:rsid w:val="00712A55"/>
    <w:rsid w:val="00715488"/>
    <w:rsid w:val="00716132"/>
    <w:rsid w:val="00716D5B"/>
    <w:rsid w:val="00720059"/>
    <w:rsid w:val="00720F33"/>
    <w:rsid w:val="007224C4"/>
    <w:rsid w:val="00723217"/>
    <w:rsid w:val="00723BED"/>
    <w:rsid w:val="0072520A"/>
    <w:rsid w:val="007274BD"/>
    <w:rsid w:val="00731676"/>
    <w:rsid w:val="00731DF1"/>
    <w:rsid w:val="00732EB1"/>
    <w:rsid w:val="007359AC"/>
    <w:rsid w:val="00736A01"/>
    <w:rsid w:val="00737505"/>
    <w:rsid w:val="00741839"/>
    <w:rsid w:val="00742603"/>
    <w:rsid w:val="00746715"/>
    <w:rsid w:val="00750A2C"/>
    <w:rsid w:val="00751F52"/>
    <w:rsid w:val="007542BC"/>
    <w:rsid w:val="00755559"/>
    <w:rsid w:val="007559B5"/>
    <w:rsid w:val="00755EB3"/>
    <w:rsid w:val="007560F0"/>
    <w:rsid w:val="00756649"/>
    <w:rsid w:val="007608BC"/>
    <w:rsid w:val="007627AF"/>
    <w:rsid w:val="007631B0"/>
    <w:rsid w:val="007638E5"/>
    <w:rsid w:val="0076679F"/>
    <w:rsid w:val="00767290"/>
    <w:rsid w:val="0077128C"/>
    <w:rsid w:val="007714CF"/>
    <w:rsid w:val="0077377E"/>
    <w:rsid w:val="00775671"/>
    <w:rsid w:val="007767F4"/>
    <w:rsid w:val="007773CD"/>
    <w:rsid w:val="00777452"/>
    <w:rsid w:val="00777F83"/>
    <w:rsid w:val="007822F0"/>
    <w:rsid w:val="00782361"/>
    <w:rsid w:val="00783949"/>
    <w:rsid w:val="0078583E"/>
    <w:rsid w:val="00786EC8"/>
    <w:rsid w:val="0079268C"/>
    <w:rsid w:val="00793BB0"/>
    <w:rsid w:val="007944DD"/>
    <w:rsid w:val="00796CF3"/>
    <w:rsid w:val="007A1C42"/>
    <w:rsid w:val="007A2CC7"/>
    <w:rsid w:val="007A3CF9"/>
    <w:rsid w:val="007A48DD"/>
    <w:rsid w:val="007B22BE"/>
    <w:rsid w:val="007B2A4A"/>
    <w:rsid w:val="007B5E75"/>
    <w:rsid w:val="007C3916"/>
    <w:rsid w:val="007C5A31"/>
    <w:rsid w:val="007C5CF8"/>
    <w:rsid w:val="007C7C17"/>
    <w:rsid w:val="007D11ED"/>
    <w:rsid w:val="007D3D9B"/>
    <w:rsid w:val="007D50A0"/>
    <w:rsid w:val="007D6B52"/>
    <w:rsid w:val="007D75CD"/>
    <w:rsid w:val="007E054E"/>
    <w:rsid w:val="007E2784"/>
    <w:rsid w:val="007E7CC0"/>
    <w:rsid w:val="007F0483"/>
    <w:rsid w:val="007F42A5"/>
    <w:rsid w:val="007F476E"/>
    <w:rsid w:val="007F6C4C"/>
    <w:rsid w:val="0080031C"/>
    <w:rsid w:val="00802A35"/>
    <w:rsid w:val="00804639"/>
    <w:rsid w:val="0080593D"/>
    <w:rsid w:val="008111C3"/>
    <w:rsid w:val="008130AF"/>
    <w:rsid w:val="00816277"/>
    <w:rsid w:val="008167EC"/>
    <w:rsid w:val="00816959"/>
    <w:rsid w:val="008209F0"/>
    <w:rsid w:val="00820CC3"/>
    <w:rsid w:val="00821E6D"/>
    <w:rsid w:val="00822115"/>
    <w:rsid w:val="00824146"/>
    <w:rsid w:val="008267D7"/>
    <w:rsid w:val="00826F1E"/>
    <w:rsid w:val="00831843"/>
    <w:rsid w:val="00836753"/>
    <w:rsid w:val="00837A48"/>
    <w:rsid w:val="00840462"/>
    <w:rsid w:val="00842EC8"/>
    <w:rsid w:val="0084343C"/>
    <w:rsid w:val="008438A6"/>
    <w:rsid w:val="008443A3"/>
    <w:rsid w:val="00846348"/>
    <w:rsid w:val="0084663A"/>
    <w:rsid w:val="0084705E"/>
    <w:rsid w:val="008477AF"/>
    <w:rsid w:val="00847C84"/>
    <w:rsid w:val="00850064"/>
    <w:rsid w:val="008519E4"/>
    <w:rsid w:val="008520DC"/>
    <w:rsid w:val="0086245F"/>
    <w:rsid w:val="0086408F"/>
    <w:rsid w:val="00864B64"/>
    <w:rsid w:val="008658EC"/>
    <w:rsid w:val="00865D64"/>
    <w:rsid w:val="00866426"/>
    <w:rsid w:val="00866981"/>
    <w:rsid w:val="00866B20"/>
    <w:rsid w:val="00866B6F"/>
    <w:rsid w:val="00866D17"/>
    <w:rsid w:val="00873FFB"/>
    <w:rsid w:val="008746DF"/>
    <w:rsid w:val="00874761"/>
    <w:rsid w:val="0087499D"/>
    <w:rsid w:val="00875024"/>
    <w:rsid w:val="008757CB"/>
    <w:rsid w:val="008767AF"/>
    <w:rsid w:val="00877B62"/>
    <w:rsid w:val="0088015F"/>
    <w:rsid w:val="00881322"/>
    <w:rsid w:val="00882311"/>
    <w:rsid w:val="0088488F"/>
    <w:rsid w:val="008906EC"/>
    <w:rsid w:val="00893499"/>
    <w:rsid w:val="008956E9"/>
    <w:rsid w:val="00896F52"/>
    <w:rsid w:val="0089714B"/>
    <w:rsid w:val="00897C8A"/>
    <w:rsid w:val="008A230D"/>
    <w:rsid w:val="008A717D"/>
    <w:rsid w:val="008B2972"/>
    <w:rsid w:val="008B33E6"/>
    <w:rsid w:val="008B4FD0"/>
    <w:rsid w:val="008C05DD"/>
    <w:rsid w:val="008C0C0C"/>
    <w:rsid w:val="008C0ED8"/>
    <w:rsid w:val="008C140C"/>
    <w:rsid w:val="008C288B"/>
    <w:rsid w:val="008C2F44"/>
    <w:rsid w:val="008C3E1B"/>
    <w:rsid w:val="008C5990"/>
    <w:rsid w:val="008C5F12"/>
    <w:rsid w:val="008D0660"/>
    <w:rsid w:val="008D3B2E"/>
    <w:rsid w:val="008D5C67"/>
    <w:rsid w:val="008D68C6"/>
    <w:rsid w:val="008D6DD6"/>
    <w:rsid w:val="008E2D27"/>
    <w:rsid w:val="008E314E"/>
    <w:rsid w:val="008E42C8"/>
    <w:rsid w:val="008E591C"/>
    <w:rsid w:val="008E688C"/>
    <w:rsid w:val="008E6B30"/>
    <w:rsid w:val="008F3C81"/>
    <w:rsid w:val="008F4CA9"/>
    <w:rsid w:val="00900515"/>
    <w:rsid w:val="0090065B"/>
    <w:rsid w:val="00903E74"/>
    <w:rsid w:val="00905A5E"/>
    <w:rsid w:val="0090676B"/>
    <w:rsid w:val="00910D07"/>
    <w:rsid w:val="00913499"/>
    <w:rsid w:val="00913FA0"/>
    <w:rsid w:val="0091478C"/>
    <w:rsid w:val="009161E9"/>
    <w:rsid w:val="00921A60"/>
    <w:rsid w:val="0092247D"/>
    <w:rsid w:val="009265FD"/>
    <w:rsid w:val="009269FC"/>
    <w:rsid w:val="00926FF3"/>
    <w:rsid w:val="0092775E"/>
    <w:rsid w:val="00931262"/>
    <w:rsid w:val="009319AE"/>
    <w:rsid w:val="00931F69"/>
    <w:rsid w:val="00932D88"/>
    <w:rsid w:val="00936CCC"/>
    <w:rsid w:val="009372CE"/>
    <w:rsid w:val="00937A8B"/>
    <w:rsid w:val="00937C0A"/>
    <w:rsid w:val="00940101"/>
    <w:rsid w:val="009438A9"/>
    <w:rsid w:val="00943F14"/>
    <w:rsid w:val="009445B8"/>
    <w:rsid w:val="0094578D"/>
    <w:rsid w:val="009475FC"/>
    <w:rsid w:val="00947ADC"/>
    <w:rsid w:val="00952452"/>
    <w:rsid w:val="009528CE"/>
    <w:rsid w:val="009551F4"/>
    <w:rsid w:val="00955CED"/>
    <w:rsid w:val="00956780"/>
    <w:rsid w:val="00956C41"/>
    <w:rsid w:val="00962B17"/>
    <w:rsid w:val="00963EAD"/>
    <w:rsid w:val="009640FB"/>
    <w:rsid w:val="0096531E"/>
    <w:rsid w:val="009670FA"/>
    <w:rsid w:val="00967BCA"/>
    <w:rsid w:val="0097028E"/>
    <w:rsid w:val="00970843"/>
    <w:rsid w:val="00973D28"/>
    <w:rsid w:val="00974321"/>
    <w:rsid w:val="00974D1C"/>
    <w:rsid w:val="00975197"/>
    <w:rsid w:val="00975872"/>
    <w:rsid w:val="00975FA2"/>
    <w:rsid w:val="00981234"/>
    <w:rsid w:val="00981D33"/>
    <w:rsid w:val="0098286D"/>
    <w:rsid w:val="0098340E"/>
    <w:rsid w:val="00984226"/>
    <w:rsid w:val="009858DD"/>
    <w:rsid w:val="00990CDE"/>
    <w:rsid w:val="009933FF"/>
    <w:rsid w:val="0099646B"/>
    <w:rsid w:val="00997A3B"/>
    <w:rsid w:val="009A06AE"/>
    <w:rsid w:val="009A0C72"/>
    <w:rsid w:val="009A2CBC"/>
    <w:rsid w:val="009A373A"/>
    <w:rsid w:val="009A3983"/>
    <w:rsid w:val="009B006C"/>
    <w:rsid w:val="009B1FDA"/>
    <w:rsid w:val="009B260C"/>
    <w:rsid w:val="009B3E5A"/>
    <w:rsid w:val="009C66C6"/>
    <w:rsid w:val="009C68F1"/>
    <w:rsid w:val="009C6FF3"/>
    <w:rsid w:val="009D0D25"/>
    <w:rsid w:val="009D1AF4"/>
    <w:rsid w:val="009D1BE6"/>
    <w:rsid w:val="009D1F32"/>
    <w:rsid w:val="009D3026"/>
    <w:rsid w:val="009D3520"/>
    <w:rsid w:val="009D5655"/>
    <w:rsid w:val="009D7F31"/>
    <w:rsid w:val="009E16E4"/>
    <w:rsid w:val="009E24CB"/>
    <w:rsid w:val="009E2B63"/>
    <w:rsid w:val="009E36EE"/>
    <w:rsid w:val="009E453B"/>
    <w:rsid w:val="009E5746"/>
    <w:rsid w:val="009E68C9"/>
    <w:rsid w:val="009F139F"/>
    <w:rsid w:val="009F288F"/>
    <w:rsid w:val="009F5988"/>
    <w:rsid w:val="00A00DE1"/>
    <w:rsid w:val="00A01666"/>
    <w:rsid w:val="00A0174B"/>
    <w:rsid w:val="00A0206F"/>
    <w:rsid w:val="00A02FC1"/>
    <w:rsid w:val="00A049D2"/>
    <w:rsid w:val="00A07F63"/>
    <w:rsid w:val="00A117A1"/>
    <w:rsid w:val="00A11E30"/>
    <w:rsid w:val="00A135E4"/>
    <w:rsid w:val="00A15827"/>
    <w:rsid w:val="00A15D2D"/>
    <w:rsid w:val="00A204F8"/>
    <w:rsid w:val="00A21540"/>
    <w:rsid w:val="00A230CF"/>
    <w:rsid w:val="00A2335C"/>
    <w:rsid w:val="00A23A10"/>
    <w:rsid w:val="00A25616"/>
    <w:rsid w:val="00A26998"/>
    <w:rsid w:val="00A273E9"/>
    <w:rsid w:val="00A314AE"/>
    <w:rsid w:val="00A33AA3"/>
    <w:rsid w:val="00A408E8"/>
    <w:rsid w:val="00A4124D"/>
    <w:rsid w:val="00A4281D"/>
    <w:rsid w:val="00A440F7"/>
    <w:rsid w:val="00A441A7"/>
    <w:rsid w:val="00A44558"/>
    <w:rsid w:val="00A45849"/>
    <w:rsid w:val="00A504D0"/>
    <w:rsid w:val="00A555AF"/>
    <w:rsid w:val="00A57845"/>
    <w:rsid w:val="00A60B92"/>
    <w:rsid w:val="00A62027"/>
    <w:rsid w:val="00A65C00"/>
    <w:rsid w:val="00A665D3"/>
    <w:rsid w:val="00A66DC8"/>
    <w:rsid w:val="00A67040"/>
    <w:rsid w:val="00A6732D"/>
    <w:rsid w:val="00A71BB1"/>
    <w:rsid w:val="00A80025"/>
    <w:rsid w:val="00A80F76"/>
    <w:rsid w:val="00A82C7C"/>
    <w:rsid w:val="00A855E8"/>
    <w:rsid w:val="00A86541"/>
    <w:rsid w:val="00A87B9C"/>
    <w:rsid w:val="00A90A9E"/>
    <w:rsid w:val="00A92177"/>
    <w:rsid w:val="00A94C5C"/>
    <w:rsid w:val="00A95D7F"/>
    <w:rsid w:val="00A972B4"/>
    <w:rsid w:val="00A979C4"/>
    <w:rsid w:val="00AA18A9"/>
    <w:rsid w:val="00AA4266"/>
    <w:rsid w:val="00AA4CCF"/>
    <w:rsid w:val="00AA51C1"/>
    <w:rsid w:val="00AB0273"/>
    <w:rsid w:val="00AB2D8D"/>
    <w:rsid w:val="00AB362F"/>
    <w:rsid w:val="00AB5379"/>
    <w:rsid w:val="00AB7057"/>
    <w:rsid w:val="00AB7EE4"/>
    <w:rsid w:val="00AC06A1"/>
    <w:rsid w:val="00AC14D5"/>
    <w:rsid w:val="00AC3A3B"/>
    <w:rsid w:val="00AC4417"/>
    <w:rsid w:val="00AC4CC7"/>
    <w:rsid w:val="00AC57D1"/>
    <w:rsid w:val="00AC70AA"/>
    <w:rsid w:val="00AC7C71"/>
    <w:rsid w:val="00AC7E8B"/>
    <w:rsid w:val="00AD0BBC"/>
    <w:rsid w:val="00AD1A2F"/>
    <w:rsid w:val="00AD21B2"/>
    <w:rsid w:val="00AD4234"/>
    <w:rsid w:val="00AD6106"/>
    <w:rsid w:val="00AD729A"/>
    <w:rsid w:val="00AD7EF8"/>
    <w:rsid w:val="00AE0697"/>
    <w:rsid w:val="00AE0934"/>
    <w:rsid w:val="00AE0E2B"/>
    <w:rsid w:val="00AE1109"/>
    <w:rsid w:val="00AE1F0F"/>
    <w:rsid w:val="00AE231D"/>
    <w:rsid w:val="00AE40BF"/>
    <w:rsid w:val="00AE47D3"/>
    <w:rsid w:val="00AE5159"/>
    <w:rsid w:val="00AE5912"/>
    <w:rsid w:val="00AE7452"/>
    <w:rsid w:val="00AE7F4F"/>
    <w:rsid w:val="00AF2AA5"/>
    <w:rsid w:val="00AF3E24"/>
    <w:rsid w:val="00AF4F6F"/>
    <w:rsid w:val="00AF5071"/>
    <w:rsid w:val="00AF59AB"/>
    <w:rsid w:val="00AF66A8"/>
    <w:rsid w:val="00AF73D7"/>
    <w:rsid w:val="00AF7B3F"/>
    <w:rsid w:val="00B03685"/>
    <w:rsid w:val="00B056E3"/>
    <w:rsid w:val="00B06FEB"/>
    <w:rsid w:val="00B070BA"/>
    <w:rsid w:val="00B0721B"/>
    <w:rsid w:val="00B11B83"/>
    <w:rsid w:val="00B1219D"/>
    <w:rsid w:val="00B131F8"/>
    <w:rsid w:val="00B14E62"/>
    <w:rsid w:val="00B16366"/>
    <w:rsid w:val="00B164C3"/>
    <w:rsid w:val="00B17FA5"/>
    <w:rsid w:val="00B227AF"/>
    <w:rsid w:val="00B22AD2"/>
    <w:rsid w:val="00B248CC"/>
    <w:rsid w:val="00B2500E"/>
    <w:rsid w:val="00B26288"/>
    <w:rsid w:val="00B267D5"/>
    <w:rsid w:val="00B3083C"/>
    <w:rsid w:val="00B3125F"/>
    <w:rsid w:val="00B31580"/>
    <w:rsid w:val="00B318C0"/>
    <w:rsid w:val="00B320A4"/>
    <w:rsid w:val="00B400D0"/>
    <w:rsid w:val="00B41F94"/>
    <w:rsid w:val="00B4307D"/>
    <w:rsid w:val="00B43D5D"/>
    <w:rsid w:val="00B44D45"/>
    <w:rsid w:val="00B45891"/>
    <w:rsid w:val="00B50566"/>
    <w:rsid w:val="00B50DF8"/>
    <w:rsid w:val="00B56829"/>
    <w:rsid w:val="00B572DC"/>
    <w:rsid w:val="00B6055E"/>
    <w:rsid w:val="00B61367"/>
    <w:rsid w:val="00B618B1"/>
    <w:rsid w:val="00B626D6"/>
    <w:rsid w:val="00B62CBF"/>
    <w:rsid w:val="00B62E1E"/>
    <w:rsid w:val="00B641DE"/>
    <w:rsid w:val="00B64B63"/>
    <w:rsid w:val="00B6631C"/>
    <w:rsid w:val="00B67ED6"/>
    <w:rsid w:val="00B70738"/>
    <w:rsid w:val="00B70B64"/>
    <w:rsid w:val="00B71DCA"/>
    <w:rsid w:val="00B72048"/>
    <w:rsid w:val="00B74E44"/>
    <w:rsid w:val="00B7668F"/>
    <w:rsid w:val="00B80A65"/>
    <w:rsid w:val="00B84E3F"/>
    <w:rsid w:val="00B85312"/>
    <w:rsid w:val="00B86986"/>
    <w:rsid w:val="00B8773C"/>
    <w:rsid w:val="00B878C7"/>
    <w:rsid w:val="00B903A6"/>
    <w:rsid w:val="00B90D58"/>
    <w:rsid w:val="00B92167"/>
    <w:rsid w:val="00B93A6D"/>
    <w:rsid w:val="00B94A72"/>
    <w:rsid w:val="00B95E65"/>
    <w:rsid w:val="00B9646B"/>
    <w:rsid w:val="00B96A4F"/>
    <w:rsid w:val="00B973E4"/>
    <w:rsid w:val="00BA00A4"/>
    <w:rsid w:val="00BA0E20"/>
    <w:rsid w:val="00BA2ABD"/>
    <w:rsid w:val="00BA36DF"/>
    <w:rsid w:val="00BA46AB"/>
    <w:rsid w:val="00BA4ADA"/>
    <w:rsid w:val="00BA63E1"/>
    <w:rsid w:val="00BA6A0A"/>
    <w:rsid w:val="00BA6E78"/>
    <w:rsid w:val="00BA7A06"/>
    <w:rsid w:val="00BB10F5"/>
    <w:rsid w:val="00BB1395"/>
    <w:rsid w:val="00BB3069"/>
    <w:rsid w:val="00BB3559"/>
    <w:rsid w:val="00BB4116"/>
    <w:rsid w:val="00BB538A"/>
    <w:rsid w:val="00BB542B"/>
    <w:rsid w:val="00BB5658"/>
    <w:rsid w:val="00BC09B4"/>
    <w:rsid w:val="00BC1166"/>
    <w:rsid w:val="00BC5292"/>
    <w:rsid w:val="00BC5673"/>
    <w:rsid w:val="00BC7104"/>
    <w:rsid w:val="00BC7DC9"/>
    <w:rsid w:val="00BD07D7"/>
    <w:rsid w:val="00BD1014"/>
    <w:rsid w:val="00BD11B6"/>
    <w:rsid w:val="00BD1651"/>
    <w:rsid w:val="00BD3854"/>
    <w:rsid w:val="00BD4957"/>
    <w:rsid w:val="00BD5356"/>
    <w:rsid w:val="00BD5C06"/>
    <w:rsid w:val="00BE022C"/>
    <w:rsid w:val="00BE2CDF"/>
    <w:rsid w:val="00BE4BB1"/>
    <w:rsid w:val="00BE6148"/>
    <w:rsid w:val="00BE62BA"/>
    <w:rsid w:val="00BE79AD"/>
    <w:rsid w:val="00BF10BC"/>
    <w:rsid w:val="00BF1D92"/>
    <w:rsid w:val="00BF2D1A"/>
    <w:rsid w:val="00BF4630"/>
    <w:rsid w:val="00BF4F8B"/>
    <w:rsid w:val="00BF549C"/>
    <w:rsid w:val="00BF59B0"/>
    <w:rsid w:val="00BF59DD"/>
    <w:rsid w:val="00BF5AC7"/>
    <w:rsid w:val="00BF5BC6"/>
    <w:rsid w:val="00BF5D9B"/>
    <w:rsid w:val="00BF6046"/>
    <w:rsid w:val="00BF7283"/>
    <w:rsid w:val="00C02E08"/>
    <w:rsid w:val="00C02EF5"/>
    <w:rsid w:val="00C0410D"/>
    <w:rsid w:val="00C07064"/>
    <w:rsid w:val="00C10067"/>
    <w:rsid w:val="00C10117"/>
    <w:rsid w:val="00C1044B"/>
    <w:rsid w:val="00C11D8D"/>
    <w:rsid w:val="00C14B01"/>
    <w:rsid w:val="00C207A4"/>
    <w:rsid w:val="00C20CE2"/>
    <w:rsid w:val="00C23119"/>
    <w:rsid w:val="00C236D2"/>
    <w:rsid w:val="00C23BB3"/>
    <w:rsid w:val="00C27BBC"/>
    <w:rsid w:val="00C307E8"/>
    <w:rsid w:val="00C30DC4"/>
    <w:rsid w:val="00C32205"/>
    <w:rsid w:val="00C33C75"/>
    <w:rsid w:val="00C352BE"/>
    <w:rsid w:val="00C353DB"/>
    <w:rsid w:val="00C4015E"/>
    <w:rsid w:val="00C4137F"/>
    <w:rsid w:val="00C452B7"/>
    <w:rsid w:val="00C45539"/>
    <w:rsid w:val="00C45E45"/>
    <w:rsid w:val="00C45E6C"/>
    <w:rsid w:val="00C47851"/>
    <w:rsid w:val="00C509FD"/>
    <w:rsid w:val="00C5256C"/>
    <w:rsid w:val="00C54CD1"/>
    <w:rsid w:val="00C54E3E"/>
    <w:rsid w:val="00C565E1"/>
    <w:rsid w:val="00C57B04"/>
    <w:rsid w:val="00C60139"/>
    <w:rsid w:val="00C61048"/>
    <w:rsid w:val="00C611AB"/>
    <w:rsid w:val="00C641A1"/>
    <w:rsid w:val="00C64A9B"/>
    <w:rsid w:val="00C6583F"/>
    <w:rsid w:val="00C71993"/>
    <w:rsid w:val="00C71D61"/>
    <w:rsid w:val="00C73A1E"/>
    <w:rsid w:val="00C748B3"/>
    <w:rsid w:val="00C74921"/>
    <w:rsid w:val="00C75669"/>
    <w:rsid w:val="00C76936"/>
    <w:rsid w:val="00C80A31"/>
    <w:rsid w:val="00C80D90"/>
    <w:rsid w:val="00C82741"/>
    <w:rsid w:val="00C82EBA"/>
    <w:rsid w:val="00C83AFC"/>
    <w:rsid w:val="00C84D26"/>
    <w:rsid w:val="00C852DE"/>
    <w:rsid w:val="00C8794D"/>
    <w:rsid w:val="00C90C12"/>
    <w:rsid w:val="00C90C42"/>
    <w:rsid w:val="00C9123A"/>
    <w:rsid w:val="00C912E8"/>
    <w:rsid w:val="00C917A0"/>
    <w:rsid w:val="00C91C52"/>
    <w:rsid w:val="00C9756C"/>
    <w:rsid w:val="00CA142B"/>
    <w:rsid w:val="00CA286D"/>
    <w:rsid w:val="00CA28E7"/>
    <w:rsid w:val="00CA3272"/>
    <w:rsid w:val="00CB2788"/>
    <w:rsid w:val="00CB2FA8"/>
    <w:rsid w:val="00CB300F"/>
    <w:rsid w:val="00CB6E52"/>
    <w:rsid w:val="00CB7EE8"/>
    <w:rsid w:val="00CC294F"/>
    <w:rsid w:val="00CC5E42"/>
    <w:rsid w:val="00CC6091"/>
    <w:rsid w:val="00CC7678"/>
    <w:rsid w:val="00CD219E"/>
    <w:rsid w:val="00CD44C6"/>
    <w:rsid w:val="00CD50DF"/>
    <w:rsid w:val="00CD7EF4"/>
    <w:rsid w:val="00CE0136"/>
    <w:rsid w:val="00CE2207"/>
    <w:rsid w:val="00CE3D12"/>
    <w:rsid w:val="00CE3F2D"/>
    <w:rsid w:val="00CE659D"/>
    <w:rsid w:val="00CE7C99"/>
    <w:rsid w:val="00CF05E3"/>
    <w:rsid w:val="00CF40F2"/>
    <w:rsid w:val="00CF5CB0"/>
    <w:rsid w:val="00CF7AF1"/>
    <w:rsid w:val="00CF7C90"/>
    <w:rsid w:val="00D006DF"/>
    <w:rsid w:val="00D00725"/>
    <w:rsid w:val="00D03DDD"/>
    <w:rsid w:val="00D04BC1"/>
    <w:rsid w:val="00D05190"/>
    <w:rsid w:val="00D1026F"/>
    <w:rsid w:val="00D11AAF"/>
    <w:rsid w:val="00D11F4A"/>
    <w:rsid w:val="00D12402"/>
    <w:rsid w:val="00D1481D"/>
    <w:rsid w:val="00D1699A"/>
    <w:rsid w:val="00D179D0"/>
    <w:rsid w:val="00D21B97"/>
    <w:rsid w:val="00D23ABF"/>
    <w:rsid w:val="00D25853"/>
    <w:rsid w:val="00D30D91"/>
    <w:rsid w:val="00D33CA1"/>
    <w:rsid w:val="00D34595"/>
    <w:rsid w:val="00D36F26"/>
    <w:rsid w:val="00D40967"/>
    <w:rsid w:val="00D40D06"/>
    <w:rsid w:val="00D41941"/>
    <w:rsid w:val="00D41F85"/>
    <w:rsid w:val="00D4210A"/>
    <w:rsid w:val="00D42601"/>
    <w:rsid w:val="00D4382D"/>
    <w:rsid w:val="00D44FD6"/>
    <w:rsid w:val="00D4577A"/>
    <w:rsid w:val="00D4684A"/>
    <w:rsid w:val="00D468DF"/>
    <w:rsid w:val="00D50495"/>
    <w:rsid w:val="00D52427"/>
    <w:rsid w:val="00D54293"/>
    <w:rsid w:val="00D544CE"/>
    <w:rsid w:val="00D55155"/>
    <w:rsid w:val="00D56000"/>
    <w:rsid w:val="00D57155"/>
    <w:rsid w:val="00D613C1"/>
    <w:rsid w:val="00D61E51"/>
    <w:rsid w:val="00D622A9"/>
    <w:rsid w:val="00D62725"/>
    <w:rsid w:val="00D62F76"/>
    <w:rsid w:val="00D6525C"/>
    <w:rsid w:val="00D66033"/>
    <w:rsid w:val="00D707C2"/>
    <w:rsid w:val="00D7126C"/>
    <w:rsid w:val="00D713A2"/>
    <w:rsid w:val="00D7180D"/>
    <w:rsid w:val="00D71974"/>
    <w:rsid w:val="00D73606"/>
    <w:rsid w:val="00D774C1"/>
    <w:rsid w:val="00D814F2"/>
    <w:rsid w:val="00D83596"/>
    <w:rsid w:val="00D87127"/>
    <w:rsid w:val="00D91515"/>
    <w:rsid w:val="00D927CA"/>
    <w:rsid w:val="00D92DDC"/>
    <w:rsid w:val="00D93426"/>
    <w:rsid w:val="00D97186"/>
    <w:rsid w:val="00DA129A"/>
    <w:rsid w:val="00DA1340"/>
    <w:rsid w:val="00DA2382"/>
    <w:rsid w:val="00DA2B74"/>
    <w:rsid w:val="00DA4E3F"/>
    <w:rsid w:val="00DA528B"/>
    <w:rsid w:val="00DA54F0"/>
    <w:rsid w:val="00DA5A66"/>
    <w:rsid w:val="00DA62F6"/>
    <w:rsid w:val="00DB049E"/>
    <w:rsid w:val="00DB0D32"/>
    <w:rsid w:val="00DB1B46"/>
    <w:rsid w:val="00DB42CD"/>
    <w:rsid w:val="00DB5335"/>
    <w:rsid w:val="00DB6D04"/>
    <w:rsid w:val="00DB70C4"/>
    <w:rsid w:val="00DC0A56"/>
    <w:rsid w:val="00DC1601"/>
    <w:rsid w:val="00DC1BD8"/>
    <w:rsid w:val="00DC2291"/>
    <w:rsid w:val="00DC32BF"/>
    <w:rsid w:val="00DC33FF"/>
    <w:rsid w:val="00DC4387"/>
    <w:rsid w:val="00DC5277"/>
    <w:rsid w:val="00DC6097"/>
    <w:rsid w:val="00DD12F7"/>
    <w:rsid w:val="00DD19F6"/>
    <w:rsid w:val="00DD2551"/>
    <w:rsid w:val="00DD3816"/>
    <w:rsid w:val="00DD5337"/>
    <w:rsid w:val="00DD574E"/>
    <w:rsid w:val="00DE0A5C"/>
    <w:rsid w:val="00DE50C8"/>
    <w:rsid w:val="00DE67BD"/>
    <w:rsid w:val="00DE798B"/>
    <w:rsid w:val="00DF5789"/>
    <w:rsid w:val="00DF744E"/>
    <w:rsid w:val="00DF7CDE"/>
    <w:rsid w:val="00DF7ECD"/>
    <w:rsid w:val="00E00DCF"/>
    <w:rsid w:val="00E02C08"/>
    <w:rsid w:val="00E06309"/>
    <w:rsid w:val="00E0789F"/>
    <w:rsid w:val="00E07B46"/>
    <w:rsid w:val="00E10318"/>
    <w:rsid w:val="00E10F16"/>
    <w:rsid w:val="00E151F3"/>
    <w:rsid w:val="00E15E60"/>
    <w:rsid w:val="00E165E8"/>
    <w:rsid w:val="00E1689A"/>
    <w:rsid w:val="00E32A72"/>
    <w:rsid w:val="00E33163"/>
    <w:rsid w:val="00E33C1A"/>
    <w:rsid w:val="00E349FF"/>
    <w:rsid w:val="00E35559"/>
    <w:rsid w:val="00E35D41"/>
    <w:rsid w:val="00E36286"/>
    <w:rsid w:val="00E3633F"/>
    <w:rsid w:val="00E36987"/>
    <w:rsid w:val="00E36E1F"/>
    <w:rsid w:val="00E37372"/>
    <w:rsid w:val="00E40F4C"/>
    <w:rsid w:val="00E435AC"/>
    <w:rsid w:val="00E45C8D"/>
    <w:rsid w:val="00E4658E"/>
    <w:rsid w:val="00E50913"/>
    <w:rsid w:val="00E50DFE"/>
    <w:rsid w:val="00E511DA"/>
    <w:rsid w:val="00E52BAF"/>
    <w:rsid w:val="00E54671"/>
    <w:rsid w:val="00E64285"/>
    <w:rsid w:val="00E73368"/>
    <w:rsid w:val="00E74455"/>
    <w:rsid w:val="00E744ED"/>
    <w:rsid w:val="00E74BFC"/>
    <w:rsid w:val="00E74EB7"/>
    <w:rsid w:val="00E75AEC"/>
    <w:rsid w:val="00E76A44"/>
    <w:rsid w:val="00E76A46"/>
    <w:rsid w:val="00E77176"/>
    <w:rsid w:val="00E80F24"/>
    <w:rsid w:val="00E82DD3"/>
    <w:rsid w:val="00E8354B"/>
    <w:rsid w:val="00E859E2"/>
    <w:rsid w:val="00E90820"/>
    <w:rsid w:val="00E90F64"/>
    <w:rsid w:val="00E924F9"/>
    <w:rsid w:val="00E9256C"/>
    <w:rsid w:val="00E92F31"/>
    <w:rsid w:val="00E93501"/>
    <w:rsid w:val="00E9372E"/>
    <w:rsid w:val="00E93D84"/>
    <w:rsid w:val="00E940C7"/>
    <w:rsid w:val="00E940C8"/>
    <w:rsid w:val="00E94F9D"/>
    <w:rsid w:val="00E95A3A"/>
    <w:rsid w:val="00EA07B3"/>
    <w:rsid w:val="00EA1270"/>
    <w:rsid w:val="00EA3C11"/>
    <w:rsid w:val="00EA4A4D"/>
    <w:rsid w:val="00EA4DE5"/>
    <w:rsid w:val="00EA5A45"/>
    <w:rsid w:val="00EA6DC8"/>
    <w:rsid w:val="00EB1CA0"/>
    <w:rsid w:val="00EB4C9F"/>
    <w:rsid w:val="00EB5936"/>
    <w:rsid w:val="00EB7B5D"/>
    <w:rsid w:val="00EC12B2"/>
    <w:rsid w:val="00EC1F26"/>
    <w:rsid w:val="00EC275C"/>
    <w:rsid w:val="00EC42A9"/>
    <w:rsid w:val="00EC76A6"/>
    <w:rsid w:val="00EC7A5E"/>
    <w:rsid w:val="00EC7C85"/>
    <w:rsid w:val="00EC7E2E"/>
    <w:rsid w:val="00ED14F8"/>
    <w:rsid w:val="00ED2241"/>
    <w:rsid w:val="00ED23ED"/>
    <w:rsid w:val="00ED3DD0"/>
    <w:rsid w:val="00ED533C"/>
    <w:rsid w:val="00EE08A1"/>
    <w:rsid w:val="00EE1A6E"/>
    <w:rsid w:val="00EE42F7"/>
    <w:rsid w:val="00EE460A"/>
    <w:rsid w:val="00EE5622"/>
    <w:rsid w:val="00EE5B55"/>
    <w:rsid w:val="00EE669E"/>
    <w:rsid w:val="00EE6A61"/>
    <w:rsid w:val="00EE7169"/>
    <w:rsid w:val="00EF0756"/>
    <w:rsid w:val="00EF103F"/>
    <w:rsid w:val="00EF14AA"/>
    <w:rsid w:val="00EF2C24"/>
    <w:rsid w:val="00EF3260"/>
    <w:rsid w:val="00EF44B1"/>
    <w:rsid w:val="00EF4EC3"/>
    <w:rsid w:val="00EF5205"/>
    <w:rsid w:val="00EF6139"/>
    <w:rsid w:val="00EF679F"/>
    <w:rsid w:val="00EF7B8D"/>
    <w:rsid w:val="00F00275"/>
    <w:rsid w:val="00F035E9"/>
    <w:rsid w:val="00F03A06"/>
    <w:rsid w:val="00F03B36"/>
    <w:rsid w:val="00F067B8"/>
    <w:rsid w:val="00F071E0"/>
    <w:rsid w:val="00F072EB"/>
    <w:rsid w:val="00F10616"/>
    <w:rsid w:val="00F11F62"/>
    <w:rsid w:val="00F12B9A"/>
    <w:rsid w:val="00F13793"/>
    <w:rsid w:val="00F14573"/>
    <w:rsid w:val="00F148E8"/>
    <w:rsid w:val="00F17582"/>
    <w:rsid w:val="00F17E5B"/>
    <w:rsid w:val="00F224DF"/>
    <w:rsid w:val="00F23831"/>
    <w:rsid w:val="00F23B99"/>
    <w:rsid w:val="00F254B8"/>
    <w:rsid w:val="00F27914"/>
    <w:rsid w:val="00F31506"/>
    <w:rsid w:val="00F31F17"/>
    <w:rsid w:val="00F34DCD"/>
    <w:rsid w:val="00F37F10"/>
    <w:rsid w:val="00F41D80"/>
    <w:rsid w:val="00F43466"/>
    <w:rsid w:val="00F441FC"/>
    <w:rsid w:val="00F45889"/>
    <w:rsid w:val="00F46694"/>
    <w:rsid w:val="00F473DA"/>
    <w:rsid w:val="00F47B03"/>
    <w:rsid w:val="00F51B7F"/>
    <w:rsid w:val="00F551A5"/>
    <w:rsid w:val="00F5531A"/>
    <w:rsid w:val="00F564C2"/>
    <w:rsid w:val="00F57139"/>
    <w:rsid w:val="00F57AC8"/>
    <w:rsid w:val="00F635EC"/>
    <w:rsid w:val="00F658B8"/>
    <w:rsid w:val="00F66338"/>
    <w:rsid w:val="00F66E3A"/>
    <w:rsid w:val="00F67C2E"/>
    <w:rsid w:val="00F723CE"/>
    <w:rsid w:val="00F72BA1"/>
    <w:rsid w:val="00F73D6D"/>
    <w:rsid w:val="00F7433F"/>
    <w:rsid w:val="00F7502D"/>
    <w:rsid w:val="00F76000"/>
    <w:rsid w:val="00F80391"/>
    <w:rsid w:val="00F80AA7"/>
    <w:rsid w:val="00F81452"/>
    <w:rsid w:val="00F82186"/>
    <w:rsid w:val="00F82A64"/>
    <w:rsid w:val="00F83EE3"/>
    <w:rsid w:val="00F845EF"/>
    <w:rsid w:val="00F855E8"/>
    <w:rsid w:val="00F87D1B"/>
    <w:rsid w:val="00F90192"/>
    <w:rsid w:val="00F91A73"/>
    <w:rsid w:val="00F92859"/>
    <w:rsid w:val="00F944A8"/>
    <w:rsid w:val="00F9464F"/>
    <w:rsid w:val="00F94C54"/>
    <w:rsid w:val="00F94E17"/>
    <w:rsid w:val="00F95234"/>
    <w:rsid w:val="00F95615"/>
    <w:rsid w:val="00FA0F1D"/>
    <w:rsid w:val="00FA15D2"/>
    <w:rsid w:val="00FA3109"/>
    <w:rsid w:val="00FA3A4C"/>
    <w:rsid w:val="00FA514F"/>
    <w:rsid w:val="00FA5F21"/>
    <w:rsid w:val="00FA763E"/>
    <w:rsid w:val="00FB00F6"/>
    <w:rsid w:val="00FB0D8E"/>
    <w:rsid w:val="00FB4524"/>
    <w:rsid w:val="00FB577D"/>
    <w:rsid w:val="00FB77D8"/>
    <w:rsid w:val="00FC089C"/>
    <w:rsid w:val="00FC0B9D"/>
    <w:rsid w:val="00FC0CD8"/>
    <w:rsid w:val="00FC141E"/>
    <w:rsid w:val="00FC1564"/>
    <w:rsid w:val="00FC2B3F"/>
    <w:rsid w:val="00FC3199"/>
    <w:rsid w:val="00FC3ED9"/>
    <w:rsid w:val="00FC3F29"/>
    <w:rsid w:val="00FC5540"/>
    <w:rsid w:val="00FC6125"/>
    <w:rsid w:val="00FC661E"/>
    <w:rsid w:val="00FC6955"/>
    <w:rsid w:val="00FC73BE"/>
    <w:rsid w:val="00FC75AA"/>
    <w:rsid w:val="00FC7CA9"/>
    <w:rsid w:val="00FC7DAF"/>
    <w:rsid w:val="00FD0DB8"/>
    <w:rsid w:val="00FD1C88"/>
    <w:rsid w:val="00FD677A"/>
    <w:rsid w:val="00FD67DA"/>
    <w:rsid w:val="00FD6D86"/>
    <w:rsid w:val="00FD785B"/>
    <w:rsid w:val="00FD7D6A"/>
    <w:rsid w:val="00FE0E6E"/>
    <w:rsid w:val="00FE3449"/>
    <w:rsid w:val="00FE52CD"/>
    <w:rsid w:val="00FE72DC"/>
    <w:rsid w:val="00FE75B7"/>
    <w:rsid w:val="00FF03FB"/>
    <w:rsid w:val="00FF04BB"/>
    <w:rsid w:val="00FF0774"/>
    <w:rsid w:val="00FF1053"/>
    <w:rsid w:val="00FF1AA7"/>
    <w:rsid w:val="00FF2FDF"/>
    <w:rsid w:val="00FF412F"/>
    <w:rsid w:val="00FF6830"/>
    <w:rsid w:val="00FF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white">
      <v:fill color="white"/>
      <o:colormru v:ext="edit" colors="#c22a52,#bb0013,#00609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7D5A"/>
    <w:pPr>
      <w:spacing w:before="100" w:beforeAutospacing="1" w:after="100" w:afterAutospacing="1"/>
      <w:jc w:val="both"/>
    </w:pPr>
    <w:rPr>
      <w:rFonts w:ascii="Futura Bk" w:hAnsi="Futura Bk"/>
      <w:szCs w:val="24"/>
      <w:lang w:eastAsia="ja-JP"/>
    </w:rPr>
  </w:style>
  <w:style w:type="paragraph" w:styleId="Heading1">
    <w:name w:val="heading 1"/>
    <w:next w:val="Normal"/>
    <w:link w:val="Heading1Char"/>
    <w:autoRedefine/>
    <w:qFormat/>
    <w:rsid w:val="00475700"/>
    <w:pPr>
      <w:numPr>
        <w:numId w:val="1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0"/>
      </w:tabs>
      <w:spacing w:before="200" w:line="276" w:lineRule="auto"/>
      <w:jc w:val="both"/>
      <w:outlineLvl w:val="0"/>
    </w:pPr>
    <w:rPr>
      <w:rFonts w:ascii="Calibri" w:eastAsia="SimSun" w:hAnsi="Calibri"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50662C"/>
    <w:pPr>
      <w:numPr>
        <w:ilvl w:val="1"/>
        <w:numId w:val="1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beforeAutospacing="0" w:after="0" w:afterAutospacing="0" w:line="276" w:lineRule="auto"/>
      <w:outlineLvl w:val="1"/>
    </w:pPr>
    <w:rPr>
      <w:rFonts w:ascii="Calibri" w:eastAsia="SimSun" w:hAnsi="Calibri"/>
      <w:bCs/>
      <w:caps/>
      <w:color w:val="000000"/>
      <w:spacing w:val="15"/>
      <w:sz w:val="22"/>
      <w:szCs w:val="22"/>
      <w:lang w:eastAsia="en-US"/>
    </w:rPr>
  </w:style>
  <w:style w:type="paragraph" w:styleId="Heading3">
    <w:name w:val="heading 3"/>
    <w:basedOn w:val="HPBodytext10pt"/>
    <w:next w:val="HPBodytext10pt"/>
    <w:link w:val="Heading3Char"/>
    <w:autoRedefine/>
    <w:qFormat/>
    <w:rsid w:val="0050662C"/>
    <w:pPr>
      <w:numPr>
        <w:ilvl w:val="2"/>
        <w:numId w:val="16"/>
      </w:numPr>
      <w:pBdr>
        <w:top w:val="single" w:sz="6" w:space="2" w:color="4F81BD"/>
        <w:left w:val="single" w:sz="6" w:space="2" w:color="4F81BD"/>
      </w:pBdr>
      <w:tabs>
        <w:tab w:val="clear" w:pos="187"/>
      </w:tabs>
      <w:spacing w:before="300" w:after="0" w:line="276" w:lineRule="auto"/>
      <w:jc w:val="both"/>
      <w:outlineLvl w:val="2"/>
    </w:pPr>
    <w:rPr>
      <w:rFonts w:ascii="Calibri" w:eastAsia="SimSun" w:hAnsi="Calibri"/>
      <w:bCs/>
      <w:caps/>
      <w:color w:val="243F60"/>
      <w:spacing w:val="15"/>
      <w:sz w:val="22"/>
      <w:szCs w:val="22"/>
    </w:rPr>
  </w:style>
  <w:style w:type="paragraph" w:styleId="Heading4">
    <w:name w:val="heading 4"/>
    <w:basedOn w:val="HPBodytext10pt"/>
    <w:next w:val="HPBodytext10pt"/>
    <w:link w:val="Heading4Char"/>
    <w:qFormat/>
    <w:rsid w:val="006272A5"/>
    <w:pPr>
      <w:keepNext/>
      <w:numPr>
        <w:ilvl w:val="3"/>
        <w:numId w:val="16"/>
      </w:numPr>
      <w:spacing w:before="20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47D9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7D9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47D9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47D9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47D94"/>
    <w:pPr>
      <w:numPr>
        <w:ilvl w:val="8"/>
        <w:numId w:val="1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Bullet10pt">
    <w:name w:val="_HP Bullet_10 pt"/>
    <w:link w:val="HPBullet10ptChar"/>
    <w:rsid w:val="00CA3272"/>
    <w:pPr>
      <w:numPr>
        <w:numId w:val="3"/>
      </w:numPr>
      <w:tabs>
        <w:tab w:val="left" w:pos="187"/>
      </w:tabs>
      <w:spacing w:before="60"/>
    </w:pPr>
    <w:rPr>
      <w:rFonts w:ascii="Futura Bk" w:hAnsi="Futura Bk"/>
      <w:color w:val="000000"/>
    </w:rPr>
  </w:style>
  <w:style w:type="paragraph" w:styleId="TOC3">
    <w:name w:val="toc 3"/>
    <w:basedOn w:val="Normal"/>
    <w:next w:val="Normal"/>
    <w:autoRedefine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403"/>
    </w:pPr>
    <w:rPr>
      <w:iCs/>
      <w:noProof/>
      <w:sz w:val="18"/>
      <w:szCs w:val="18"/>
    </w:rPr>
  </w:style>
  <w:style w:type="paragraph" w:customStyle="1" w:styleId="HPBodytext10pt">
    <w:name w:val="_HP Body text 10 pt"/>
    <w:link w:val="HPBodytext10ptChar"/>
    <w:rsid w:val="005249AF"/>
    <w:pPr>
      <w:tabs>
        <w:tab w:val="left" w:pos="187"/>
      </w:tabs>
      <w:spacing w:after="120"/>
    </w:pPr>
    <w:rPr>
      <w:rFonts w:ascii="Futura Bk" w:hAnsi="Futura Bk"/>
      <w:color w:val="000000"/>
    </w:rPr>
  </w:style>
  <w:style w:type="paragraph" w:customStyle="1" w:styleId="HPMainTitle">
    <w:name w:val="_HP Main Title"/>
    <w:rsid w:val="005249AF"/>
    <w:pPr>
      <w:tabs>
        <w:tab w:val="left" w:pos="6102"/>
      </w:tabs>
      <w:spacing w:after="360"/>
    </w:pPr>
    <w:rPr>
      <w:rFonts w:ascii="Futura Bk" w:eastAsia="Times" w:hAnsi="Futura Bk"/>
      <w:color w:val="5EC1C5"/>
      <w:sz w:val="34"/>
    </w:rPr>
  </w:style>
  <w:style w:type="paragraph" w:customStyle="1" w:styleId="HPBodytextlast10pt">
    <w:name w:val="_HP Body text_last 10 pt"/>
    <w:basedOn w:val="HPBodytext10pt"/>
    <w:rsid w:val="005249AF"/>
    <w:pPr>
      <w:spacing w:after="240"/>
    </w:pPr>
  </w:style>
  <w:style w:type="paragraph" w:customStyle="1" w:styleId="HPGraphicLine">
    <w:name w:val="_HP Graphic Line"/>
    <w:next w:val="Normal"/>
    <w:rsid w:val="005249AF"/>
    <w:pPr>
      <w:keepNext/>
      <w:pBdr>
        <w:top w:val="single" w:sz="48" w:space="1" w:color="5EC1C5"/>
      </w:pBdr>
      <w:tabs>
        <w:tab w:val="left" w:pos="5085"/>
      </w:tabs>
      <w:spacing w:before="240"/>
    </w:pPr>
    <w:rPr>
      <w:rFonts w:ascii="Futura Bk" w:eastAsia="Times" w:hAnsi="Futura Bk"/>
    </w:rPr>
  </w:style>
  <w:style w:type="paragraph" w:customStyle="1" w:styleId="HPEndNote7pt">
    <w:name w:val="_HP End Note  7pt"/>
    <w:rsid w:val="005249AF"/>
    <w:pPr>
      <w:spacing w:after="60" w:line="200" w:lineRule="exact"/>
    </w:pPr>
    <w:rPr>
      <w:rFonts w:ascii="Futura Bk" w:eastAsia="Times" w:hAnsi="Futura Bk"/>
      <w:sz w:val="14"/>
    </w:rPr>
  </w:style>
  <w:style w:type="paragraph" w:customStyle="1" w:styleId="HPBulletLast10pt">
    <w:name w:val="_HP Bullet_Last 10 pt"/>
    <w:basedOn w:val="HPBullet10pt"/>
    <w:rsid w:val="005249AF"/>
    <w:pPr>
      <w:spacing w:after="240"/>
    </w:pPr>
  </w:style>
  <w:style w:type="paragraph" w:customStyle="1" w:styleId="HPEndashbullets10pt">
    <w:name w:val="_HP En dash bullets 10 pt"/>
    <w:basedOn w:val="Normal"/>
    <w:rsid w:val="005249AF"/>
    <w:pPr>
      <w:numPr>
        <w:numId w:val="1"/>
      </w:numPr>
      <w:tabs>
        <w:tab w:val="clear" w:pos="547"/>
      </w:tabs>
      <w:ind w:left="374" w:hanging="187"/>
    </w:pPr>
  </w:style>
  <w:style w:type="paragraph" w:customStyle="1" w:styleId="HPTableBody8pt">
    <w:name w:val="_HP Table Body 8 pt"/>
    <w:basedOn w:val="Normal"/>
    <w:rsid w:val="005249AF"/>
    <w:pPr>
      <w:spacing w:before="80" w:after="80"/>
      <w:ind w:left="58" w:right="58"/>
    </w:pPr>
    <w:rPr>
      <w:sz w:val="16"/>
      <w:szCs w:val="20"/>
    </w:rPr>
  </w:style>
  <w:style w:type="paragraph" w:customStyle="1" w:styleId="HPEndashbulletslast10pt">
    <w:name w:val="_HP En dash bullets last 10 pt"/>
    <w:basedOn w:val="HPEndashbullets10pt"/>
    <w:rsid w:val="005249AF"/>
    <w:pPr>
      <w:tabs>
        <w:tab w:val="num" w:pos="547"/>
      </w:tabs>
      <w:spacing w:after="120"/>
      <w:ind w:left="547" w:hanging="360"/>
    </w:pPr>
  </w:style>
  <w:style w:type="paragraph" w:styleId="FootnoteText">
    <w:name w:val="footnote text"/>
    <w:basedOn w:val="Normal"/>
    <w:semiHidden/>
    <w:rsid w:val="005249AF"/>
    <w:rPr>
      <w:sz w:val="14"/>
      <w:szCs w:val="20"/>
    </w:rPr>
  </w:style>
  <w:style w:type="paragraph" w:customStyle="1" w:styleId="HPTableHead8pt">
    <w:name w:val="_HP Table Head 8 pt"/>
    <w:basedOn w:val="HPTableBody8pt"/>
    <w:rsid w:val="005249AF"/>
    <w:pPr>
      <w:spacing w:before="60" w:after="60"/>
    </w:pPr>
    <w:rPr>
      <w:rFonts w:ascii="Futura Hv" w:hAnsi="Futura Hv"/>
    </w:rPr>
  </w:style>
  <w:style w:type="character" w:styleId="Hyperlink">
    <w:name w:val="Hyperlink"/>
    <w:uiPriority w:val="99"/>
    <w:rsid w:val="005249AF"/>
    <w:rPr>
      <w:rFonts w:ascii="Futura Bk" w:hAnsi="Futura Bk"/>
      <w:dstrike w:val="0"/>
      <w:color w:val="0000FF"/>
      <w:sz w:val="18"/>
      <w:u w:val="single"/>
      <w:vertAlign w:val="baseline"/>
    </w:rPr>
  </w:style>
  <w:style w:type="paragraph" w:styleId="TOC2">
    <w:name w:val="toc 2"/>
    <w:basedOn w:val="Normal"/>
    <w:next w:val="Normal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202"/>
    </w:pPr>
    <w:rPr>
      <w:sz w:val="18"/>
    </w:rPr>
  </w:style>
  <w:style w:type="paragraph" w:styleId="TOC1">
    <w:name w:val="toc 1"/>
    <w:basedOn w:val="Normal"/>
    <w:next w:val="Normal"/>
    <w:link w:val="TOC1Char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</w:pPr>
    <w:rPr>
      <w:iCs/>
      <w:sz w:val="18"/>
    </w:rPr>
  </w:style>
  <w:style w:type="paragraph" w:customStyle="1" w:styleId="HPSidebartext">
    <w:name w:val="_HP Sidebar text"/>
    <w:basedOn w:val="Normal"/>
    <w:rsid w:val="005249AF"/>
    <w:pPr>
      <w:pBdr>
        <w:bottom w:val="single" w:sz="18" w:space="10" w:color="5EC1C5"/>
      </w:pBdr>
      <w:spacing w:after="360"/>
      <w:ind w:right="3600"/>
    </w:pPr>
    <w:rPr>
      <w:color w:val="000000"/>
      <w:sz w:val="16"/>
    </w:rPr>
  </w:style>
  <w:style w:type="character" w:styleId="PageNumber">
    <w:name w:val="page number"/>
    <w:rsid w:val="005249AF"/>
    <w:rPr>
      <w:rFonts w:ascii="Futura Bk" w:hAnsi="Futura Bk"/>
      <w:color w:val="5EC1C5"/>
      <w:sz w:val="24"/>
    </w:rPr>
  </w:style>
  <w:style w:type="paragraph" w:customStyle="1" w:styleId="HPFigure">
    <w:name w:val="_HP Figure"/>
    <w:rsid w:val="005249AF"/>
    <w:pPr>
      <w:keepNext/>
      <w:spacing w:after="280"/>
    </w:pPr>
    <w:rPr>
      <w:rFonts w:ascii="Futura Bk" w:hAnsi="Futura Bk"/>
      <w:sz w:val="16"/>
    </w:rPr>
  </w:style>
  <w:style w:type="paragraph" w:styleId="TOC4">
    <w:name w:val="toc 4"/>
    <w:basedOn w:val="Normal"/>
    <w:next w:val="Normal"/>
    <w:autoRedefine/>
    <w:uiPriority w:val="39"/>
    <w:rsid w:val="005249AF"/>
    <w:pPr>
      <w:ind w:left="480"/>
    </w:pPr>
  </w:style>
  <w:style w:type="paragraph" w:customStyle="1" w:styleId="HPNumberedlist">
    <w:name w:val="_HP Numbered list"/>
    <w:basedOn w:val="Normal"/>
    <w:rsid w:val="005249AF"/>
    <w:pPr>
      <w:numPr>
        <w:numId w:val="2"/>
      </w:numPr>
      <w:tabs>
        <w:tab w:val="clear" w:pos="360"/>
        <w:tab w:val="left" w:pos="288"/>
      </w:tabs>
      <w:ind w:left="288" w:hanging="288"/>
    </w:pPr>
    <w:rPr>
      <w:color w:val="000000"/>
    </w:rPr>
  </w:style>
  <w:style w:type="paragraph" w:customStyle="1" w:styleId="HPNumberedlistlast">
    <w:name w:val="_HP Numbered list_last"/>
    <w:basedOn w:val="HPNumberedlist"/>
    <w:rsid w:val="005249AF"/>
    <w:pPr>
      <w:tabs>
        <w:tab w:val="num" w:pos="360"/>
      </w:tabs>
      <w:spacing w:after="240"/>
      <w:ind w:left="187" w:hanging="187"/>
    </w:pPr>
  </w:style>
  <w:style w:type="paragraph" w:customStyle="1" w:styleId="HPCopyrighttrademarking">
    <w:name w:val="_HP Copyright/trademarking"/>
    <w:rsid w:val="005249AF"/>
    <w:pPr>
      <w:spacing w:after="120" w:line="160" w:lineRule="exact"/>
    </w:pPr>
    <w:rPr>
      <w:rFonts w:ascii="Futura Bk" w:hAnsi="Futura Bk"/>
      <w:color w:val="000000"/>
      <w:sz w:val="14"/>
    </w:rPr>
  </w:style>
  <w:style w:type="paragraph" w:styleId="TOC5">
    <w:name w:val="toc 5"/>
    <w:basedOn w:val="Normal"/>
    <w:next w:val="Normal"/>
    <w:autoRedefine/>
    <w:uiPriority w:val="39"/>
    <w:rsid w:val="005249AF"/>
    <w:pPr>
      <w:ind w:left="640"/>
    </w:pPr>
  </w:style>
  <w:style w:type="paragraph" w:styleId="TOC6">
    <w:name w:val="toc 6"/>
    <w:basedOn w:val="Normal"/>
    <w:next w:val="Normal"/>
    <w:autoRedefine/>
    <w:uiPriority w:val="39"/>
    <w:rsid w:val="005249AF"/>
    <w:pPr>
      <w:ind w:left="800"/>
    </w:pPr>
  </w:style>
  <w:style w:type="paragraph" w:styleId="TOC7">
    <w:name w:val="toc 7"/>
    <w:basedOn w:val="Normal"/>
    <w:next w:val="Normal"/>
    <w:autoRedefine/>
    <w:uiPriority w:val="39"/>
    <w:rsid w:val="005249AF"/>
    <w:pPr>
      <w:ind w:left="960"/>
    </w:pPr>
  </w:style>
  <w:style w:type="paragraph" w:styleId="TOC8">
    <w:name w:val="toc 8"/>
    <w:basedOn w:val="Normal"/>
    <w:next w:val="Normal"/>
    <w:autoRedefine/>
    <w:uiPriority w:val="39"/>
    <w:rsid w:val="005249AF"/>
    <w:pPr>
      <w:ind w:left="1120"/>
    </w:pPr>
  </w:style>
  <w:style w:type="paragraph" w:styleId="TOC9">
    <w:name w:val="toc 9"/>
    <w:basedOn w:val="Normal"/>
    <w:next w:val="Normal"/>
    <w:autoRedefine/>
    <w:uiPriority w:val="39"/>
    <w:rsid w:val="005249AF"/>
    <w:pPr>
      <w:ind w:left="1280"/>
    </w:pPr>
  </w:style>
  <w:style w:type="paragraph" w:customStyle="1" w:styleId="HPInsertedImage">
    <w:name w:val="_HP Inserted Image"/>
    <w:rsid w:val="005249AF"/>
    <w:pPr>
      <w:keepNext/>
      <w:spacing w:after="360"/>
    </w:pPr>
    <w:rPr>
      <w:rFonts w:ascii="Futura Bk" w:hAnsi="Futura Bk"/>
    </w:rPr>
  </w:style>
  <w:style w:type="paragraph" w:customStyle="1" w:styleId="HPTitleSubhead">
    <w:name w:val="_HP Title Subhead"/>
    <w:rsid w:val="005249AF"/>
    <w:rPr>
      <w:rFonts w:ascii="Futura Bk" w:hAnsi="Futura Bk"/>
      <w:sz w:val="24"/>
    </w:rPr>
  </w:style>
  <w:style w:type="paragraph" w:customStyle="1" w:styleId="HPSidebarHead">
    <w:name w:val="_HP Sidebar Head"/>
    <w:rsid w:val="005249AF"/>
    <w:pPr>
      <w:keepNext/>
      <w:pBdr>
        <w:top w:val="single" w:sz="18" w:space="10" w:color="5EC1C5"/>
      </w:pBdr>
      <w:spacing w:before="240"/>
      <w:ind w:right="3600"/>
    </w:pPr>
    <w:rPr>
      <w:rFonts w:ascii="Futura Hv" w:hAnsi="Futura Hv"/>
      <w:color w:val="5EC1C5"/>
      <w:sz w:val="16"/>
    </w:rPr>
  </w:style>
  <w:style w:type="paragraph" w:customStyle="1" w:styleId="HPSidebarGraphic">
    <w:name w:val="_HP Sidebar Graphic"/>
    <w:basedOn w:val="HPSidebartext"/>
    <w:rsid w:val="005249AF"/>
    <w:pPr>
      <w:pBdr>
        <w:bottom w:val="single" w:sz="18" w:space="6" w:color="5EC1C5"/>
      </w:pBdr>
      <w:spacing w:before="240"/>
    </w:pPr>
  </w:style>
  <w:style w:type="paragraph" w:customStyle="1" w:styleId="HPSidebarTextwGraphic">
    <w:name w:val="_HP Sidebar Text w/Graphic"/>
    <w:basedOn w:val="HPSidebartext"/>
    <w:rsid w:val="005249AF"/>
    <w:pPr>
      <w:pBdr>
        <w:bottom w:val="none" w:sz="0" w:space="0" w:color="auto"/>
      </w:pBdr>
    </w:pPr>
  </w:style>
  <w:style w:type="paragraph" w:customStyle="1" w:styleId="HPMessagingText">
    <w:name w:val="_HP Messaging Text"/>
    <w:rsid w:val="005249AF"/>
    <w:pPr>
      <w:spacing w:after="240"/>
    </w:pPr>
    <w:rPr>
      <w:rFonts w:ascii="Futura Bk" w:hAnsi="Futura Bk"/>
      <w:color w:val="5EC1C5"/>
      <w:sz w:val="28"/>
    </w:rPr>
  </w:style>
  <w:style w:type="paragraph" w:customStyle="1" w:styleId="HPMessagingText17pt">
    <w:name w:val="_HP Messaging Text 17 pt"/>
    <w:rsid w:val="005249AF"/>
    <w:pPr>
      <w:spacing w:after="240"/>
    </w:pPr>
    <w:rPr>
      <w:rFonts w:ascii="Futura Bk" w:hAnsi="Futura Bk"/>
      <w:color w:val="5EC1C5"/>
      <w:sz w:val="34"/>
    </w:rPr>
  </w:style>
  <w:style w:type="paragraph" w:styleId="Header">
    <w:name w:val="header"/>
    <w:basedOn w:val="Normal"/>
    <w:link w:val="HeaderChar"/>
    <w:uiPriority w:val="99"/>
    <w:rsid w:val="00524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9A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rsid w:val="00F564C2"/>
    <w:pPr>
      <w:shd w:val="clear" w:color="auto" w:fill="000080"/>
    </w:pPr>
    <w:rPr>
      <w:rFonts w:ascii="Tahoma" w:hAnsi="Tahoma"/>
      <w:szCs w:val="20"/>
    </w:rPr>
  </w:style>
  <w:style w:type="paragraph" w:customStyle="1" w:styleId="HPNumberedlist-2ndparagraph">
    <w:name w:val="_HP Numbered list - 2nd paragraph"/>
    <w:rsid w:val="005249AF"/>
    <w:pPr>
      <w:spacing w:before="120"/>
      <w:ind w:left="288"/>
    </w:pPr>
    <w:rPr>
      <w:rFonts w:ascii="Futura Bk" w:hAnsi="Futura Bk"/>
    </w:rPr>
  </w:style>
  <w:style w:type="paragraph" w:customStyle="1" w:styleId="HPNumberedlist-2ndparagraphlast">
    <w:name w:val="_HP Numbered list - 2nd paragraph last"/>
    <w:basedOn w:val="HPNumberedlist-2ndparagraph"/>
    <w:next w:val="HPBodytext10pt"/>
    <w:rsid w:val="005249AF"/>
    <w:pPr>
      <w:spacing w:after="240"/>
    </w:pPr>
  </w:style>
  <w:style w:type="paragraph" w:customStyle="1" w:styleId="HPEndashbullet10pt-2ndparagraph">
    <w:name w:val="_HP En dash bullet 10 pt - 2nd paragraph"/>
    <w:rsid w:val="005249AF"/>
    <w:pPr>
      <w:spacing w:before="60"/>
      <w:ind w:left="374"/>
    </w:pPr>
    <w:rPr>
      <w:rFonts w:ascii="Futura Bk" w:hAnsi="Futura Bk"/>
    </w:rPr>
  </w:style>
  <w:style w:type="paragraph" w:customStyle="1" w:styleId="HPEndashbullet10pt-2ndparagraphlast">
    <w:name w:val="_HP En dash bullet 10 pt - 2nd paragraph last"/>
    <w:basedOn w:val="HPEndashbullet10pt-2ndparagraph"/>
    <w:rsid w:val="005249AF"/>
    <w:pPr>
      <w:spacing w:after="240"/>
    </w:pPr>
  </w:style>
  <w:style w:type="paragraph" w:customStyle="1" w:styleId="HPBullet10pt-2ndparagraph">
    <w:name w:val="_HP Bullet_10 pt-2nd paragraph"/>
    <w:basedOn w:val="HPBullet10pt-2ndparagraphlast"/>
    <w:rsid w:val="0054382C"/>
    <w:pPr>
      <w:spacing w:after="0"/>
      <w:ind w:left="544" w:hanging="357"/>
    </w:pPr>
  </w:style>
  <w:style w:type="paragraph" w:customStyle="1" w:styleId="HPBullet10pt-2ndparagraphlast">
    <w:name w:val="_HP Bullet_10 pt-2nd paragraph last"/>
    <w:basedOn w:val="HPEndashbulletslast10pt"/>
    <w:rsid w:val="001269AA"/>
  </w:style>
  <w:style w:type="table" w:styleId="TableColumns5">
    <w:name w:val="Table Columns 5"/>
    <w:basedOn w:val="TableNormal"/>
    <w:rsid w:val="00C11D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973E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sid w:val="0023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rsid w:val="00194D86"/>
    <w:pPr>
      <w:spacing w:before="240"/>
      <w:ind w:left="288" w:right="288"/>
    </w:pPr>
    <w:rPr>
      <w:rFonts w:ascii="Times New Roman" w:hAnsi="Times New Roman"/>
      <w:snapToGrid w:val="0"/>
      <w:szCs w:val="20"/>
    </w:rPr>
  </w:style>
  <w:style w:type="paragraph" w:customStyle="1" w:styleId="Figure">
    <w:name w:val="Figure"/>
    <w:basedOn w:val="Normal"/>
    <w:rsid w:val="00194D86"/>
    <w:pPr>
      <w:numPr>
        <w:numId w:val="4"/>
      </w:numPr>
      <w:pBdr>
        <w:top w:val="single" w:sz="6" w:space="0" w:color="auto"/>
      </w:pBdr>
      <w:tabs>
        <w:tab w:val="clear" w:pos="2700"/>
        <w:tab w:val="left" w:pos="2347"/>
      </w:tabs>
      <w:spacing w:before="240"/>
      <w:ind w:left="432" w:hanging="432"/>
    </w:pPr>
    <w:rPr>
      <w:rFonts w:ascii="Times New Roman" w:hAnsi="Times New Roman"/>
      <w:b/>
      <w:snapToGrid w:val="0"/>
      <w:sz w:val="18"/>
      <w:szCs w:val="20"/>
    </w:rPr>
  </w:style>
  <w:style w:type="paragraph" w:styleId="BalloonText">
    <w:name w:val="Balloon Text"/>
    <w:basedOn w:val="Normal"/>
    <w:link w:val="BalloonTextChar"/>
    <w:rsid w:val="00194D86"/>
    <w:rPr>
      <w:rFonts w:ascii="Tahoma" w:hAnsi="Tahoma"/>
      <w:sz w:val="16"/>
      <w:szCs w:val="16"/>
    </w:rPr>
  </w:style>
  <w:style w:type="table" w:styleId="TableList4">
    <w:name w:val="Table List 4"/>
    <w:basedOn w:val="TableNormal"/>
    <w:rsid w:val="008B33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HTMLPreformatted">
    <w:name w:val="HTML Preformatted"/>
    <w:basedOn w:val="Normal"/>
    <w:link w:val="HTMLPreformattedChar"/>
    <w:uiPriority w:val="99"/>
    <w:rsid w:val="00EE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HPEndashbullet10pt-2ndparagraphLeft033cm">
    <w:name w:val="_HP En dash bullet 10 pt - 2nd paragraph + Left:  0.33 cm"/>
    <w:basedOn w:val="HPEndashbullet10pt-2ndparagraph"/>
    <w:rsid w:val="001C2616"/>
    <w:pPr>
      <w:ind w:left="187"/>
    </w:pPr>
  </w:style>
  <w:style w:type="paragraph" w:customStyle="1" w:styleId="bodytext">
    <w:name w:val="body text"/>
    <w:link w:val="bodytextChar"/>
    <w:rsid w:val="00EC7A5E"/>
    <w:pPr>
      <w:spacing w:after="120" w:line="250" w:lineRule="exact"/>
      <w:ind w:left="2070"/>
    </w:pPr>
    <w:rPr>
      <w:rFonts w:ascii="Futura Bk" w:hAnsi="Futura Bk"/>
    </w:rPr>
  </w:style>
  <w:style w:type="paragraph" w:customStyle="1" w:styleId="bullet">
    <w:name w:val="bullet"/>
    <w:basedOn w:val="bodytext"/>
    <w:link w:val="bulletChar"/>
    <w:rsid w:val="00EC7A5E"/>
    <w:pPr>
      <w:numPr>
        <w:numId w:val="5"/>
      </w:numPr>
      <w:tabs>
        <w:tab w:val="clear" w:pos="360"/>
        <w:tab w:val="num" w:pos="180"/>
        <w:tab w:val="num" w:pos="547"/>
        <w:tab w:val="left" w:pos="2880"/>
        <w:tab w:val="left" w:pos="4320"/>
        <w:tab w:val="left" w:pos="5760"/>
      </w:tabs>
      <w:spacing w:after="40"/>
      <w:ind w:left="2880" w:hanging="288"/>
    </w:pPr>
  </w:style>
  <w:style w:type="character" w:customStyle="1" w:styleId="bodytextChar">
    <w:name w:val="body text Char"/>
    <w:link w:val="bodytext"/>
    <w:rsid w:val="00EC7A5E"/>
    <w:rPr>
      <w:rFonts w:ascii="Futura Bk" w:hAnsi="Futura Bk"/>
      <w:lang w:val="en-US" w:eastAsia="en-US" w:bidi="ar-SA"/>
    </w:rPr>
  </w:style>
  <w:style w:type="character" w:customStyle="1" w:styleId="bulletChar">
    <w:name w:val="bullet Char"/>
    <w:basedOn w:val="bodytextChar"/>
    <w:link w:val="bullet"/>
    <w:rsid w:val="00EC7A5E"/>
  </w:style>
  <w:style w:type="paragraph" w:customStyle="1" w:styleId="TableText">
    <w:name w:val="Table Text"/>
    <w:basedOn w:val="Normal"/>
    <w:rsid w:val="00731676"/>
    <w:pPr>
      <w:spacing w:before="40" w:after="40"/>
    </w:pPr>
    <w:rPr>
      <w:rFonts w:ascii="Arial" w:hAnsi="Arial"/>
      <w:snapToGrid w:val="0"/>
      <w:color w:val="000000"/>
      <w:szCs w:val="20"/>
      <w:lang w:val="de-DE"/>
    </w:rPr>
  </w:style>
  <w:style w:type="paragraph" w:customStyle="1" w:styleId="AutoTextTableHeading">
    <w:name w:val="Auto Text Table Heading"/>
    <w:basedOn w:val="TableText"/>
    <w:rsid w:val="00731676"/>
    <w:pPr>
      <w:keepNext/>
      <w:spacing w:before="120" w:after="120"/>
    </w:pPr>
    <w:rPr>
      <w:b/>
      <w:color w:val="FFFFFF"/>
    </w:rPr>
  </w:style>
  <w:style w:type="paragraph" w:customStyle="1" w:styleId="TableTextbold">
    <w:name w:val="Table Text bold"/>
    <w:basedOn w:val="TableText"/>
    <w:rsid w:val="00731676"/>
    <w:rPr>
      <w:b/>
    </w:rPr>
  </w:style>
  <w:style w:type="paragraph" w:styleId="Caption">
    <w:name w:val="caption"/>
    <w:basedOn w:val="Normal"/>
    <w:next w:val="Normal"/>
    <w:link w:val="CaptionChar"/>
    <w:uiPriority w:val="35"/>
    <w:qFormat/>
    <w:rsid w:val="00254F7E"/>
    <w:pPr>
      <w:spacing w:before="60" w:after="120"/>
    </w:pPr>
    <w:rPr>
      <w:rFonts w:ascii="Futura Hv" w:hAnsi="Futura Hv"/>
      <w:bCs/>
      <w:sz w:val="18"/>
      <w:szCs w:val="20"/>
    </w:rPr>
  </w:style>
  <w:style w:type="paragraph" w:customStyle="1" w:styleId="Picturewithframe">
    <w:name w:val="Picture with frame"/>
    <w:basedOn w:val="BodyText0"/>
    <w:next w:val="Caption"/>
    <w:rsid w:val="000E5C0D"/>
    <w:pPr>
      <w:keepNext/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240" w:after="0" w:line="280" w:lineRule="atLeast"/>
      <w:ind w:left="992"/>
      <w:jc w:val="center"/>
    </w:pPr>
    <w:rPr>
      <w:rFonts w:ascii="Arial" w:hAnsi="Arial"/>
      <w:noProof/>
      <w:sz w:val="22"/>
      <w:szCs w:val="20"/>
      <w:lang w:val="de-DE"/>
    </w:rPr>
  </w:style>
  <w:style w:type="paragraph" w:styleId="BodyText0">
    <w:name w:val="Body Text"/>
    <w:basedOn w:val="Normal"/>
    <w:link w:val="BodyTextChar0"/>
    <w:rsid w:val="000E5C0D"/>
    <w:pPr>
      <w:spacing w:after="120"/>
    </w:pPr>
    <w:rPr>
      <w:lang w:eastAsia="en-US"/>
    </w:rPr>
  </w:style>
  <w:style w:type="paragraph" w:customStyle="1" w:styleId="Note">
    <w:name w:val="Note"/>
    <w:basedOn w:val="BodyText0"/>
    <w:link w:val="NoteChar"/>
    <w:rsid w:val="00E1689A"/>
    <w:pPr>
      <w:widowControl w:val="0"/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6494"/>
        <w:tab w:val="num" w:pos="1440"/>
      </w:tabs>
      <w:autoSpaceDE w:val="0"/>
      <w:autoSpaceDN w:val="0"/>
      <w:adjustRightInd w:val="0"/>
      <w:spacing w:before="60" w:after="60" w:line="240" w:lineRule="atLeast"/>
      <w:ind w:left="1440" w:hanging="720"/>
    </w:pPr>
    <w:rPr>
      <w:rFonts w:ascii="Arial" w:hAnsi="Arial"/>
      <w:i/>
      <w:color w:val="000000"/>
      <w:szCs w:val="20"/>
    </w:rPr>
  </w:style>
  <w:style w:type="paragraph" w:customStyle="1" w:styleId="CodeSample">
    <w:name w:val="Code Sample"/>
    <w:basedOn w:val="BalloonText"/>
    <w:link w:val="CodeSampleChar"/>
    <w:rsid w:val="00C610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urier New" w:hAnsi="Courier New" w:cs="Tahoma"/>
      <w:sz w:val="18"/>
      <w:lang w:val="en-GB" w:eastAsia="fr-FR"/>
    </w:rPr>
  </w:style>
  <w:style w:type="character" w:customStyle="1" w:styleId="CodeSampleChar">
    <w:name w:val="Code Sample Char"/>
    <w:link w:val="CodeSample"/>
    <w:rsid w:val="00C61048"/>
    <w:rPr>
      <w:rFonts w:ascii="Courier New" w:eastAsia="MS Mincho" w:hAnsi="Courier New" w:cs="Tahoma"/>
      <w:sz w:val="18"/>
      <w:szCs w:val="16"/>
      <w:lang w:val="en-GB" w:eastAsia="fr-FR" w:bidi="ar-SA"/>
    </w:rPr>
  </w:style>
  <w:style w:type="character" w:customStyle="1" w:styleId="BodyTextChar0">
    <w:name w:val="Body Text Char"/>
    <w:link w:val="BodyText0"/>
    <w:rsid w:val="00B248CC"/>
    <w:rPr>
      <w:rFonts w:ascii="Futura Bk" w:hAnsi="Futura Bk"/>
      <w:szCs w:val="24"/>
      <w:lang w:val="en-US" w:eastAsia="en-US" w:bidi="ar-SA"/>
    </w:rPr>
  </w:style>
  <w:style w:type="character" w:customStyle="1" w:styleId="NoteChar">
    <w:name w:val="Note Char"/>
    <w:link w:val="Note"/>
    <w:rsid w:val="00B248CC"/>
    <w:rPr>
      <w:rFonts w:ascii="Arial" w:hAnsi="Arial"/>
      <w:i/>
      <w:color w:val="000000"/>
      <w:lang w:eastAsia="en-US"/>
    </w:rPr>
  </w:style>
  <w:style w:type="character" w:styleId="CommentReference">
    <w:name w:val="annotation reference"/>
    <w:semiHidden/>
    <w:rsid w:val="00900515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900515"/>
    <w:rPr>
      <w:rFonts w:ascii="Times New Roman" w:hAnsi="Times New Roman"/>
      <w:szCs w:val="20"/>
      <w:lang w:val="en-GB"/>
    </w:rPr>
  </w:style>
  <w:style w:type="paragraph" w:customStyle="1" w:styleId="1HPHeading">
    <w:name w:val="1 HP Heading"/>
    <w:basedOn w:val="Heading1"/>
    <w:next w:val="Normal"/>
    <w:rsid w:val="00900515"/>
    <w:pPr>
      <w:numPr>
        <w:numId w:val="7"/>
      </w:numPr>
      <w:spacing w:before="240"/>
    </w:pPr>
    <w:rPr>
      <w:rFonts w:ascii="Arial" w:hAnsi="Arial" w:cs="Arial"/>
      <w:color w:val="000080"/>
      <w:kern w:val="32"/>
      <w:sz w:val="32"/>
      <w:szCs w:val="32"/>
      <w:lang w:val="en-GB"/>
    </w:rPr>
  </w:style>
  <w:style w:type="paragraph" w:customStyle="1" w:styleId="11HPSubHeading">
    <w:name w:val="1.1 HP Sub Heading"/>
    <w:basedOn w:val="1HPHeading"/>
    <w:next w:val="Normal"/>
    <w:rsid w:val="00900515"/>
    <w:pPr>
      <w:numPr>
        <w:ilvl w:val="1"/>
      </w:numPr>
      <w:outlineLvl w:val="1"/>
    </w:pPr>
    <w:rPr>
      <w:sz w:val="28"/>
    </w:rPr>
  </w:style>
  <w:style w:type="paragraph" w:customStyle="1" w:styleId="111HPSubSection">
    <w:name w:val="1.1.1 HP Sub Section"/>
    <w:basedOn w:val="11HPSubHeading"/>
    <w:next w:val="Normal"/>
    <w:rsid w:val="00900515"/>
    <w:pPr>
      <w:numPr>
        <w:ilvl w:val="2"/>
      </w:numPr>
      <w:outlineLvl w:val="2"/>
    </w:pPr>
    <w:rPr>
      <w:sz w:val="22"/>
    </w:rPr>
  </w:style>
  <w:style w:type="paragraph" w:customStyle="1" w:styleId="1111HPSubsectiondetail">
    <w:name w:val="1.1.1.1 HP Sub section detail"/>
    <w:basedOn w:val="111HPSubSection"/>
    <w:next w:val="Normal"/>
    <w:rsid w:val="00900515"/>
    <w:pPr>
      <w:numPr>
        <w:ilvl w:val="3"/>
      </w:numPr>
    </w:pPr>
  </w:style>
  <w:style w:type="paragraph" w:customStyle="1" w:styleId="BodyText1">
    <w:name w:val="*Body Text"/>
    <w:link w:val="BodyTextChar1"/>
    <w:rsid w:val="00900515"/>
    <w:pPr>
      <w:spacing w:after="220" w:line="220" w:lineRule="atLeast"/>
    </w:pPr>
    <w:rPr>
      <w:rFonts w:ascii="Arial" w:hAnsi="Arial"/>
      <w:color w:val="000000"/>
    </w:rPr>
  </w:style>
  <w:style w:type="paragraph" w:customStyle="1" w:styleId="Bullet1Single">
    <w:name w:val="*Bullet #1 Single"/>
    <w:basedOn w:val="BodyText1"/>
    <w:rsid w:val="00900515"/>
    <w:pPr>
      <w:numPr>
        <w:numId w:val="8"/>
      </w:numPr>
      <w:spacing w:after="0"/>
      <w:ind w:left="0" w:firstLine="0"/>
    </w:pPr>
  </w:style>
  <w:style w:type="paragraph" w:customStyle="1" w:styleId="Bullet1Double">
    <w:name w:val="*Bullet #1 Double"/>
    <w:basedOn w:val="Bullet1Single"/>
    <w:link w:val="Bullet1DoubleChar"/>
    <w:rsid w:val="00900515"/>
    <w:pPr>
      <w:numPr>
        <w:numId w:val="9"/>
      </w:numPr>
      <w:spacing w:after="220"/>
      <w:ind w:left="360" w:hanging="360"/>
    </w:pPr>
  </w:style>
  <w:style w:type="character" w:customStyle="1" w:styleId="BodyTextChar1">
    <w:name w:val="*Body Text Char"/>
    <w:link w:val="BodyText1"/>
    <w:rsid w:val="00900515"/>
    <w:rPr>
      <w:rFonts w:ascii="Arial" w:hAnsi="Arial"/>
      <w:color w:val="000000"/>
      <w:lang w:val="en-US" w:eastAsia="en-US" w:bidi="ar-SA"/>
    </w:rPr>
  </w:style>
  <w:style w:type="character" w:customStyle="1" w:styleId="Bullet1DoubleChar">
    <w:name w:val="*Bullet #1 Double Char"/>
    <w:link w:val="Bullet1Double"/>
    <w:rsid w:val="00900515"/>
    <w:rPr>
      <w:rFonts w:ascii="Arial" w:hAnsi="Arial"/>
      <w:color w:val="000000"/>
      <w:lang w:eastAsia="en-US"/>
    </w:rPr>
  </w:style>
  <w:style w:type="paragraph" w:customStyle="1" w:styleId="CharCharCharZchnZchn">
    <w:name w:val="Char Char Char Zchn Zchn"/>
    <w:basedOn w:val="Normal"/>
    <w:semiHidden/>
    <w:rsid w:val="00DE67BD"/>
    <w:pPr>
      <w:spacing w:after="160" w:line="240" w:lineRule="exact"/>
    </w:pPr>
    <w:rPr>
      <w:rFonts w:ascii="Arial" w:eastAsia="Times New Roman" w:hAnsi="Arial"/>
      <w:sz w:val="22"/>
      <w:szCs w:val="22"/>
      <w:lang w:eastAsia="en-US"/>
    </w:rPr>
  </w:style>
  <w:style w:type="paragraph" w:customStyle="1" w:styleId="Maintitle">
    <w:name w:val="Main title"/>
    <w:basedOn w:val="Heading1"/>
    <w:rsid w:val="00447D94"/>
    <w:pPr>
      <w:numPr>
        <w:numId w:val="0"/>
      </w:numPr>
      <w:spacing w:before="240"/>
    </w:pPr>
    <w:rPr>
      <w:rFonts w:eastAsia="Times"/>
    </w:rPr>
  </w:style>
  <w:style w:type="paragraph" w:customStyle="1" w:styleId="TableSmHeading">
    <w:name w:val="Table_Sm_Heading"/>
    <w:basedOn w:val="Normal"/>
    <w:rsid w:val="00DE67BD"/>
    <w:pPr>
      <w:keepNext/>
      <w:keepLines/>
      <w:spacing w:before="60" w:after="40"/>
    </w:pPr>
    <w:rPr>
      <w:rFonts w:ascii="Futura Hv" w:eastAsia="Times New Roman" w:hAnsi="Futura Hv"/>
      <w:sz w:val="16"/>
      <w:szCs w:val="20"/>
      <w:lang w:eastAsia="en-US"/>
    </w:rPr>
  </w:style>
  <w:style w:type="paragraph" w:customStyle="1" w:styleId="TableMedium">
    <w:name w:val="Table_Medium"/>
    <w:basedOn w:val="Normal"/>
    <w:rsid w:val="00DE67BD"/>
    <w:pPr>
      <w:spacing w:before="40" w:after="40"/>
    </w:pPr>
    <w:rPr>
      <w:rFonts w:eastAsia="Times New Roman"/>
      <w:sz w:val="18"/>
      <w:szCs w:val="20"/>
      <w:lang w:eastAsia="en-US"/>
    </w:rPr>
  </w:style>
  <w:style w:type="table" w:customStyle="1" w:styleId="TableStyleRichard">
    <w:name w:val="Table Style Richard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table" w:customStyle="1" w:styleId="TableStyleRichard2">
    <w:name w:val="Table Style Richard 2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paragraph" w:customStyle="1" w:styleId="HPParagraphheading10pt">
    <w:name w:val="_HP Paragraph heading 10 pt"/>
    <w:basedOn w:val="HPBodytext10pt"/>
    <w:next w:val="HPBodytext10pt"/>
    <w:rsid w:val="00B72048"/>
    <w:rPr>
      <w:rFonts w:ascii="Futura Hv" w:hAnsi="Futura Hv"/>
    </w:rPr>
  </w:style>
  <w:style w:type="character" w:customStyle="1" w:styleId="Heading2Char">
    <w:name w:val="Heading 2 Char"/>
    <w:link w:val="Heading2"/>
    <w:rsid w:val="0050662C"/>
    <w:rPr>
      <w:rFonts w:ascii="Calibri" w:eastAsia="SimSun" w:hAnsi="Calibri"/>
      <w:bCs/>
      <w:caps/>
      <w:color w:val="000000"/>
      <w:spacing w:val="15"/>
      <w:sz w:val="22"/>
      <w:szCs w:val="22"/>
      <w:shd w:val="clear" w:color="auto" w:fill="DBE5F1"/>
    </w:rPr>
  </w:style>
  <w:style w:type="character" w:customStyle="1" w:styleId="HPBodytext10ptChar">
    <w:name w:val="_HP Body text 10 pt Char"/>
    <w:link w:val="HPBodytext10pt"/>
    <w:rsid w:val="00F47B03"/>
    <w:rPr>
      <w:rFonts w:ascii="Futura Bk" w:hAnsi="Futura Bk"/>
      <w:color w:val="000000"/>
      <w:lang w:val="en-US" w:eastAsia="en-US" w:bidi="ar-SA"/>
    </w:rPr>
  </w:style>
  <w:style w:type="character" w:styleId="FootnoteReference">
    <w:name w:val="footnote reference"/>
    <w:semiHidden/>
    <w:rsid w:val="007822F0"/>
    <w:rPr>
      <w:vertAlign w:val="superscript"/>
    </w:rPr>
  </w:style>
  <w:style w:type="character" w:customStyle="1" w:styleId="HPBullet10ptChar">
    <w:name w:val="_HP Bullet_10 pt Char"/>
    <w:link w:val="HPBullet10pt"/>
    <w:rsid w:val="007822F0"/>
    <w:rPr>
      <w:rFonts w:ascii="Futura Bk" w:hAnsi="Futura Bk"/>
      <w:color w:val="000000"/>
      <w:lang w:eastAsia="en-US" w:bidi="ar-SA"/>
    </w:rPr>
  </w:style>
  <w:style w:type="character" w:customStyle="1" w:styleId="Heading4Char">
    <w:name w:val="Heading 4 Char"/>
    <w:basedOn w:val="HPBodytext10ptChar"/>
    <w:link w:val="Heading4"/>
    <w:rsid w:val="006272A5"/>
  </w:style>
  <w:style w:type="paragraph" w:styleId="NormalWeb">
    <w:name w:val="Normal (Web)"/>
    <w:basedOn w:val="Normal"/>
    <w:uiPriority w:val="99"/>
    <w:rsid w:val="007822F0"/>
    <w:rPr>
      <w:rFonts w:ascii="Times New Roman" w:eastAsia="Times New Roman" w:hAnsi="Times New Roman"/>
      <w:color w:val="000000"/>
      <w:sz w:val="24"/>
      <w:lang w:val="fr-FR" w:eastAsia="fr-FR"/>
    </w:rPr>
  </w:style>
  <w:style w:type="paragraph" w:styleId="z-TopofForm">
    <w:name w:val="HTML Top of Form"/>
    <w:basedOn w:val="Normal"/>
    <w:next w:val="Normal"/>
    <w:hidden/>
    <w:rsid w:val="007822F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styleId="z-BottomofForm">
    <w:name w:val="HTML Bottom of Form"/>
    <w:basedOn w:val="Normal"/>
    <w:next w:val="Normal"/>
    <w:hidden/>
    <w:rsid w:val="007822F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customStyle="1" w:styleId="Table">
    <w:name w:val="Table"/>
    <w:basedOn w:val="Normal"/>
    <w:rsid w:val="00536C9C"/>
    <w:pPr>
      <w:spacing w:before="40" w:after="40"/>
    </w:pPr>
    <w:rPr>
      <w:rFonts w:ascii="Arial" w:eastAsia="Times New Roman" w:hAnsi="Arial"/>
      <w:szCs w:val="20"/>
      <w:lang w:eastAsia="en-US"/>
    </w:rPr>
  </w:style>
  <w:style w:type="paragraph" w:customStyle="1" w:styleId="TableSmHeadingRight">
    <w:name w:val="Table_Sm_Heading_Right"/>
    <w:basedOn w:val="TableSmHeading"/>
    <w:rsid w:val="00536C9C"/>
    <w:pPr>
      <w:jc w:val="right"/>
    </w:pPr>
    <w:rPr>
      <w:rFonts w:ascii="Arial" w:hAnsi="Arial"/>
      <w:b/>
    </w:rPr>
  </w:style>
  <w:style w:type="paragraph" w:customStyle="1" w:styleId="HPText">
    <w:name w:val="HPText"/>
    <w:basedOn w:val="Normal"/>
    <w:rsid w:val="00283473"/>
    <w:pPr>
      <w:spacing w:after="120"/>
    </w:pPr>
    <w:rPr>
      <w:rFonts w:eastAsia="Times New Roman"/>
      <w:sz w:val="24"/>
      <w:lang w:val="en-GB" w:eastAsia="en-US"/>
    </w:rPr>
  </w:style>
  <w:style w:type="paragraph" w:customStyle="1" w:styleId="HPBullet">
    <w:name w:val="HP_Bullet"/>
    <w:basedOn w:val="Normal"/>
    <w:rsid w:val="00283473"/>
    <w:pPr>
      <w:numPr>
        <w:numId w:val="10"/>
      </w:numPr>
      <w:spacing w:line="230" w:lineRule="exact"/>
    </w:pPr>
    <w:rPr>
      <w:rFonts w:eastAsia="Times"/>
      <w:sz w:val="24"/>
      <w:lang w:eastAsia="en-US"/>
    </w:rPr>
  </w:style>
  <w:style w:type="character" w:customStyle="1" w:styleId="BodyChar">
    <w:name w:val="Body Char"/>
    <w:link w:val="Body"/>
    <w:rsid w:val="00283473"/>
    <w:rPr>
      <w:rFonts w:eastAsia="MS Mincho"/>
      <w:snapToGrid w:val="0"/>
      <w:lang w:val="en-US" w:eastAsia="ja-JP" w:bidi="ar-SA"/>
    </w:rPr>
  </w:style>
  <w:style w:type="paragraph" w:customStyle="1" w:styleId="FirstBody">
    <w:name w:val="FirstBody"/>
    <w:next w:val="Body"/>
    <w:rsid w:val="00283473"/>
    <w:pPr>
      <w:widowControl w:val="0"/>
      <w:autoSpaceDE w:val="0"/>
      <w:autoSpaceDN w:val="0"/>
      <w:adjustRightInd w:val="0"/>
      <w:spacing w:after="120" w:line="240" w:lineRule="exact"/>
      <w:ind w:left="2700"/>
      <w:jc w:val="both"/>
    </w:pPr>
    <w:rPr>
      <w:rFonts w:ascii="Times" w:eastAsia="Times New Roman" w:hAnsi="Times" w:cs="Times"/>
      <w:color w:val="000000"/>
    </w:rPr>
  </w:style>
  <w:style w:type="character" w:styleId="HTMLCode">
    <w:name w:val="HTML Code"/>
    <w:rsid w:val="00EF4EC3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rsid w:val="0041604E"/>
    <w:rPr>
      <w:color w:val="606420"/>
      <w:u w:val="single"/>
    </w:rPr>
  </w:style>
  <w:style w:type="character" w:styleId="Strong">
    <w:name w:val="Strong"/>
    <w:uiPriority w:val="22"/>
    <w:qFormat/>
    <w:rsid w:val="005D5160"/>
    <w:rPr>
      <w:b/>
      <w:bCs/>
    </w:rPr>
  </w:style>
  <w:style w:type="character" w:styleId="Emphasis">
    <w:name w:val="Emphasis"/>
    <w:uiPriority w:val="20"/>
    <w:qFormat/>
    <w:rsid w:val="005D5160"/>
    <w:rPr>
      <w:i/>
      <w:iCs/>
    </w:rPr>
  </w:style>
  <w:style w:type="paragraph" w:styleId="Date">
    <w:name w:val="Date"/>
    <w:basedOn w:val="Normal"/>
    <w:next w:val="Normal"/>
    <w:rsid w:val="00BA2ABD"/>
  </w:style>
  <w:style w:type="paragraph" w:customStyle="1" w:styleId="step">
    <w:name w:val="step"/>
    <w:basedOn w:val="Normal"/>
    <w:rsid w:val="00F635EC"/>
    <w:rPr>
      <w:rFonts w:ascii="Times New Roman" w:eastAsia="SimSun" w:hAnsi="Times New Roman"/>
      <w:sz w:val="24"/>
      <w:lang w:eastAsia="zh-CN"/>
    </w:rPr>
  </w:style>
  <w:style w:type="paragraph" w:customStyle="1" w:styleId="Heading10">
    <w:name w:val="*Heading 1"/>
    <w:basedOn w:val="BodyText1"/>
    <w:next w:val="BodyText1"/>
    <w:rsid w:val="008767AF"/>
    <w:pPr>
      <w:keepNext/>
      <w:keepLines/>
      <w:pageBreakBefore/>
      <w:numPr>
        <w:numId w:val="11"/>
      </w:numPr>
      <w:tabs>
        <w:tab w:val="left" w:pos="1134"/>
      </w:tabs>
      <w:spacing w:before="240" w:after="120" w:line="240" w:lineRule="atLeast"/>
      <w:outlineLvl w:val="0"/>
    </w:pPr>
    <w:rPr>
      <w:rFonts w:eastAsia="Times New Roman"/>
      <w:b/>
      <w:color w:val="auto"/>
      <w:sz w:val="32"/>
      <w:szCs w:val="32"/>
    </w:rPr>
  </w:style>
  <w:style w:type="paragraph" w:customStyle="1" w:styleId="Heading20">
    <w:name w:val="*Heading 2"/>
    <w:next w:val="BodyText1"/>
    <w:rsid w:val="008767AF"/>
    <w:pPr>
      <w:keepNext/>
      <w:keepLines/>
      <w:numPr>
        <w:ilvl w:val="1"/>
        <w:numId w:val="11"/>
      </w:numPr>
      <w:tabs>
        <w:tab w:val="left" w:pos="1134"/>
      </w:tabs>
      <w:spacing w:before="240" w:after="120"/>
      <w:outlineLvl w:val="1"/>
    </w:pPr>
    <w:rPr>
      <w:rFonts w:ascii="Arial" w:eastAsia="Times New Roman" w:hAnsi="Arial"/>
      <w:b/>
      <w:sz w:val="28"/>
      <w:szCs w:val="28"/>
      <w:lang w:val="de-DE"/>
    </w:rPr>
  </w:style>
  <w:style w:type="paragraph" w:customStyle="1" w:styleId="Heading30">
    <w:name w:val="*Heading 3"/>
    <w:next w:val="BodyText1"/>
    <w:autoRedefine/>
    <w:rsid w:val="008767AF"/>
    <w:pPr>
      <w:keepNext/>
      <w:keepLines/>
      <w:numPr>
        <w:ilvl w:val="2"/>
        <w:numId w:val="11"/>
      </w:numPr>
      <w:tabs>
        <w:tab w:val="clear" w:pos="1622"/>
        <w:tab w:val="num" w:pos="992"/>
        <w:tab w:val="left" w:pos="1134"/>
      </w:tabs>
      <w:spacing w:before="240" w:after="120"/>
      <w:ind w:left="992"/>
      <w:outlineLvl w:val="2"/>
    </w:pPr>
    <w:rPr>
      <w:rFonts w:ascii="Arial" w:eastAsia="Times New Roman" w:hAnsi="Arial"/>
      <w:b/>
      <w:sz w:val="24"/>
      <w:szCs w:val="24"/>
      <w:lang w:val="de-DE"/>
    </w:rPr>
  </w:style>
  <w:style w:type="paragraph" w:customStyle="1" w:styleId="Heading40">
    <w:name w:val="*Heading 4"/>
    <w:next w:val="BodyText1"/>
    <w:autoRedefine/>
    <w:rsid w:val="008767AF"/>
    <w:pPr>
      <w:keepNext/>
      <w:keepLines/>
      <w:numPr>
        <w:ilvl w:val="3"/>
        <w:numId w:val="11"/>
      </w:numPr>
      <w:tabs>
        <w:tab w:val="left" w:pos="1134"/>
      </w:tabs>
      <w:spacing w:before="240" w:after="120"/>
      <w:outlineLvl w:val="3"/>
    </w:pPr>
    <w:rPr>
      <w:rFonts w:ascii="Arial" w:eastAsia="Times New Roman" w:hAnsi="Arial"/>
      <w:b/>
      <w:sz w:val="24"/>
      <w:szCs w:val="24"/>
    </w:rPr>
  </w:style>
  <w:style w:type="paragraph" w:customStyle="1" w:styleId="Heading50">
    <w:name w:val="*Heading 5"/>
    <w:next w:val="BodyText1"/>
    <w:autoRedefine/>
    <w:rsid w:val="008767AF"/>
    <w:pPr>
      <w:keepNext/>
      <w:keepLines/>
      <w:numPr>
        <w:ilvl w:val="4"/>
        <w:numId w:val="11"/>
      </w:numPr>
      <w:spacing w:before="240" w:after="120"/>
      <w:outlineLvl w:val="4"/>
    </w:pPr>
    <w:rPr>
      <w:rFonts w:ascii="Arial" w:eastAsia="Times New Roman" w:hAnsi="Arial"/>
      <w:b/>
      <w:i/>
      <w:sz w:val="24"/>
      <w:szCs w:val="24"/>
      <w:lang w:val="de-DE"/>
    </w:rPr>
  </w:style>
  <w:style w:type="paragraph" w:customStyle="1" w:styleId="Heading60">
    <w:name w:val="*Heading 6"/>
    <w:next w:val="BodyText1"/>
    <w:autoRedefine/>
    <w:rsid w:val="008767AF"/>
    <w:pPr>
      <w:numPr>
        <w:ilvl w:val="5"/>
        <w:numId w:val="11"/>
      </w:numPr>
      <w:tabs>
        <w:tab w:val="left" w:pos="1701"/>
      </w:tabs>
      <w:adjustRightInd w:val="0"/>
      <w:spacing w:before="240" w:after="120"/>
      <w:ind w:left="1701" w:hanging="1701"/>
      <w:outlineLvl w:val="5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70">
    <w:name w:val="*Heading 7"/>
    <w:next w:val="BodyText1"/>
    <w:autoRedefine/>
    <w:rsid w:val="008767AF"/>
    <w:pPr>
      <w:numPr>
        <w:ilvl w:val="6"/>
        <w:numId w:val="11"/>
      </w:numPr>
      <w:tabs>
        <w:tab w:val="left" w:pos="1701"/>
      </w:tabs>
      <w:adjustRightInd w:val="0"/>
      <w:spacing w:before="180" w:after="120"/>
      <w:outlineLvl w:val="6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80">
    <w:name w:val="*Heading 8"/>
    <w:next w:val="BodyText1"/>
    <w:rsid w:val="008767AF"/>
    <w:pPr>
      <w:numPr>
        <w:ilvl w:val="7"/>
        <w:numId w:val="11"/>
      </w:numPr>
      <w:tabs>
        <w:tab w:val="left" w:pos="1985"/>
      </w:tabs>
      <w:spacing w:before="180" w:after="120"/>
      <w:ind w:left="1985" w:hanging="1985"/>
      <w:outlineLvl w:val="7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90">
    <w:name w:val="*Heading 9"/>
    <w:next w:val="BodyText1"/>
    <w:rsid w:val="008767AF"/>
    <w:pPr>
      <w:numPr>
        <w:ilvl w:val="8"/>
        <w:numId w:val="11"/>
      </w:numPr>
      <w:tabs>
        <w:tab w:val="clear" w:pos="2520"/>
        <w:tab w:val="left" w:pos="2268"/>
      </w:tabs>
      <w:spacing w:before="180" w:after="120"/>
      <w:ind w:left="2268" w:hanging="2268"/>
      <w:outlineLvl w:val="8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Numberedlist21">
    <w:name w:val="Numbered list 2.1"/>
    <w:basedOn w:val="Heading1"/>
    <w:next w:val="Normal"/>
    <w:qFormat/>
    <w:rsid w:val="006C6403"/>
    <w:pPr>
      <w:numPr>
        <w:numId w:val="12"/>
      </w:numPr>
      <w:tabs>
        <w:tab w:val="clear" w:pos="360"/>
        <w:tab w:val="left" w:pos="720"/>
      </w:tabs>
      <w:spacing w:before="240"/>
      <w:ind w:left="720" w:hanging="720"/>
    </w:pPr>
    <w:rPr>
      <w:rFonts w:ascii="Futura Hv" w:eastAsia="Times New Roman" w:hAnsi="Futura Hv"/>
      <w:color w:val="auto"/>
      <w:kern w:val="28"/>
      <w:sz w:val="28"/>
    </w:rPr>
  </w:style>
  <w:style w:type="paragraph" w:customStyle="1" w:styleId="Numberedlist22">
    <w:name w:val="Numbered list 2.2"/>
    <w:basedOn w:val="Heading2"/>
    <w:next w:val="Normal"/>
    <w:link w:val="Numberedlist22Char"/>
    <w:qFormat/>
    <w:rsid w:val="000C00B4"/>
    <w:pPr>
      <w:numPr>
        <w:numId w:val="12"/>
      </w:numPr>
      <w:tabs>
        <w:tab w:val="left" w:pos="720"/>
      </w:tabs>
    </w:pPr>
    <w:rPr>
      <w:rFonts w:ascii="Futura Hv" w:eastAsia="Times New Roman" w:hAnsi="Futura Hv"/>
      <w:sz w:val="24"/>
    </w:rPr>
  </w:style>
  <w:style w:type="paragraph" w:customStyle="1" w:styleId="Numberedlist23">
    <w:name w:val="Numbered list 2.3"/>
    <w:basedOn w:val="Heading3"/>
    <w:next w:val="Normal"/>
    <w:qFormat/>
    <w:rsid w:val="000C00B4"/>
    <w:pPr>
      <w:numPr>
        <w:numId w:val="12"/>
      </w:numPr>
      <w:tabs>
        <w:tab w:val="left" w:pos="1080"/>
      </w:tabs>
      <w:spacing w:after="60"/>
    </w:pPr>
    <w:rPr>
      <w:rFonts w:eastAsia="Times New Roman"/>
    </w:rPr>
  </w:style>
  <w:style w:type="paragraph" w:customStyle="1" w:styleId="Numberedlist24">
    <w:name w:val="Numbered list 2.4"/>
    <w:basedOn w:val="Heading4"/>
    <w:next w:val="Normal"/>
    <w:qFormat/>
    <w:rsid w:val="000C00B4"/>
    <w:pPr>
      <w:numPr>
        <w:numId w:val="12"/>
      </w:numPr>
      <w:tabs>
        <w:tab w:val="clear" w:pos="187"/>
        <w:tab w:val="left" w:pos="1080"/>
        <w:tab w:val="left" w:pos="1440"/>
        <w:tab w:val="left" w:pos="1800"/>
      </w:tabs>
      <w:spacing w:before="240" w:after="60"/>
    </w:pPr>
    <w:rPr>
      <w:rFonts w:ascii="Futura Hv" w:eastAsia="Times New Roman" w:hAnsi="Futura Hv"/>
      <w:color w:val="auto"/>
    </w:rPr>
  </w:style>
  <w:style w:type="paragraph" w:customStyle="1" w:styleId="Bulletwithtext5">
    <w:name w:val="Bullet with text 5"/>
    <w:basedOn w:val="Normal"/>
    <w:rsid w:val="000C00B4"/>
    <w:pPr>
      <w:numPr>
        <w:numId w:val="13"/>
      </w:numPr>
    </w:pPr>
    <w:rPr>
      <w:rFonts w:eastAsia="Times New Roman"/>
      <w:szCs w:val="20"/>
      <w:lang w:eastAsia="en-US"/>
    </w:rPr>
  </w:style>
  <w:style w:type="character" w:customStyle="1" w:styleId="Numberedlist22Char">
    <w:name w:val="Numbered list 2.2 Char"/>
    <w:link w:val="Numberedlist22"/>
    <w:rsid w:val="000C00B4"/>
    <w:rPr>
      <w:rFonts w:ascii="Futura Hv" w:eastAsia="Times New Roman" w:hAnsi="Futura Hv"/>
      <w:bCs/>
      <w:caps/>
      <w:color w:val="000000"/>
      <w:spacing w:val="15"/>
      <w:sz w:val="24"/>
      <w:szCs w:val="22"/>
      <w:shd w:val="clear" w:color="auto" w:fill="DBE5F1"/>
      <w:lang w:eastAsia="en-US"/>
    </w:rPr>
  </w:style>
  <w:style w:type="paragraph" w:customStyle="1" w:styleId="Bulletwithtext2">
    <w:name w:val="Bullet with text 2"/>
    <w:basedOn w:val="Normal"/>
    <w:rsid w:val="002F28CA"/>
    <w:pPr>
      <w:numPr>
        <w:numId w:val="14"/>
      </w:numPr>
    </w:pPr>
    <w:rPr>
      <w:rFonts w:eastAsia="Times New Roman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90F2B"/>
    <w:rPr>
      <w:rFonts w:ascii="Futura Bk" w:hAnsi="Futura Bk"/>
      <w:b/>
      <w:bCs/>
      <w:lang w:val="en-US"/>
    </w:rPr>
  </w:style>
  <w:style w:type="character" w:customStyle="1" w:styleId="CommentTextChar">
    <w:name w:val="Comment Text Char"/>
    <w:link w:val="CommentText"/>
    <w:semiHidden/>
    <w:rsid w:val="00590F2B"/>
    <w:rPr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590F2B"/>
  </w:style>
  <w:style w:type="paragraph" w:styleId="NoSpacing">
    <w:name w:val="No Spacing"/>
    <w:link w:val="NoSpacingChar"/>
    <w:uiPriority w:val="1"/>
    <w:qFormat/>
    <w:rsid w:val="00C54CD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54CD1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716D5B"/>
    <w:rPr>
      <w:rFonts w:ascii="Futura Bk" w:hAnsi="Futura Bk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D93426"/>
  </w:style>
  <w:style w:type="character" w:customStyle="1" w:styleId="URL">
    <w:name w:val="URL"/>
    <w:rsid w:val="00304554"/>
    <w:rPr>
      <w:rFonts w:cs="Futura Hv"/>
      <w:b/>
      <w:color w:val="003366"/>
      <w:u w:val="single"/>
    </w:rPr>
  </w:style>
  <w:style w:type="paragraph" w:customStyle="1" w:styleId="zAlertTableCaution">
    <w:name w:val="zAlert:TableCaution"/>
    <w:basedOn w:val="Normal"/>
    <w:next w:val="Normal"/>
    <w:autoRedefine/>
    <w:rsid w:val="00304554"/>
    <w:pPr>
      <w:numPr>
        <w:numId w:val="15"/>
      </w:numPr>
      <w:spacing w:before="120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zLegalBody">
    <w:name w:val="zLegalBody"/>
    <w:basedOn w:val="Normal"/>
    <w:rsid w:val="00304554"/>
    <w:pPr>
      <w:spacing w:before="80" w:line="200" w:lineRule="exact"/>
    </w:pPr>
    <w:rPr>
      <w:rFonts w:ascii="Arial" w:eastAsia="Times New Roman" w:hAnsi="Arial" w:cs="Arial"/>
      <w:noProof/>
      <w:sz w:val="18"/>
      <w:szCs w:val="16"/>
      <w:lang w:eastAsia="en-US"/>
    </w:rPr>
  </w:style>
  <w:style w:type="paragraph" w:customStyle="1" w:styleId="zLegalHead">
    <w:name w:val="zLegalHead"/>
    <w:basedOn w:val="Normal"/>
    <w:next w:val="zLegalBody"/>
    <w:rsid w:val="00304554"/>
    <w:pPr>
      <w:keepNext/>
      <w:keepLines/>
      <w:spacing w:before="120"/>
    </w:pPr>
    <w:rPr>
      <w:rFonts w:ascii="Arial" w:eastAsia="Times New Roman" w:hAnsi="Arial" w:cs="Arial"/>
      <w:b/>
      <w:color w:val="003366"/>
      <w:sz w:val="18"/>
      <w:szCs w:val="40"/>
      <w:lang w:eastAsia="en-US"/>
    </w:rPr>
  </w:style>
  <w:style w:type="paragraph" w:customStyle="1" w:styleId="CourierText">
    <w:name w:val="Courier Text"/>
    <w:basedOn w:val="Normal"/>
    <w:link w:val="CourierText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paragraph" w:customStyle="1" w:styleId="Italicizedtext">
    <w:name w:val="Italicized text"/>
    <w:basedOn w:val="Normal"/>
    <w:link w:val="ItalicizedtextChar"/>
    <w:qFormat/>
    <w:rsid w:val="00FF0774"/>
    <w:rPr>
      <w:rFonts w:ascii="Courier New" w:eastAsia="Times New Roman" w:hAnsi="Courier New" w:cs="Courier New"/>
      <w:i/>
      <w:szCs w:val="20"/>
      <w:lang w:eastAsia="en-US" w:bidi="en-US"/>
    </w:rPr>
  </w:style>
  <w:style w:type="character" w:customStyle="1" w:styleId="CourierTextChar">
    <w:name w:val="Courier Text Char"/>
    <w:link w:val="CourierText"/>
    <w:rsid w:val="00FF0774"/>
    <w:rPr>
      <w:rFonts w:ascii="Courier New" w:eastAsia="Times New Roman" w:hAnsi="Courier New" w:cs="Courier New"/>
      <w:lang w:eastAsia="en-US" w:bidi="en-US"/>
    </w:rPr>
  </w:style>
  <w:style w:type="paragraph" w:customStyle="1" w:styleId="bloctext">
    <w:name w:val="bloc text"/>
    <w:basedOn w:val="Normal"/>
    <w:link w:val="bloctextChar"/>
    <w:qFormat/>
    <w:rsid w:val="00FF0774"/>
    <w:rPr>
      <w:rFonts w:ascii="Calibri" w:eastAsia="Times New Roman" w:hAnsi="Calibri"/>
      <w:b/>
      <w:szCs w:val="20"/>
      <w:lang w:eastAsia="en-US" w:bidi="en-US"/>
    </w:rPr>
  </w:style>
  <w:style w:type="character" w:customStyle="1" w:styleId="ItalicizedtextChar">
    <w:name w:val="Italicized text Char"/>
    <w:link w:val="Italicizedtext"/>
    <w:rsid w:val="00FF0774"/>
    <w:rPr>
      <w:rFonts w:ascii="Courier New" w:eastAsia="Times New Roman" w:hAnsi="Courier New" w:cs="Courier New"/>
      <w:i/>
      <w:lang w:eastAsia="en-US" w:bidi="en-US"/>
    </w:rPr>
  </w:style>
  <w:style w:type="paragraph" w:customStyle="1" w:styleId="anglebrackets">
    <w:name w:val="&lt;angle brackets&gt;"/>
    <w:basedOn w:val="Normal"/>
    <w:link w:val="anglebrackets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character" w:customStyle="1" w:styleId="bloctextChar">
    <w:name w:val="bloc text Char"/>
    <w:link w:val="bloctext"/>
    <w:rsid w:val="00FF0774"/>
    <w:rPr>
      <w:rFonts w:ascii="Calibri" w:eastAsia="Times New Roman" w:hAnsi="Calibri" w:cs="Times New Roman"/>
      <w:b/>
      <w:lang w:eastAsia="en-US" w:bidi="en-US"/>
    </w:rPr>
  </w:style>
  <w:style w:type="character" w:customStyle="1" w:styleId="anglebracketsChar">
    <w:name w:val="&lt;angle brackets&gt; Char"/>
    <w:link w:val="anglebrackets"/>
    <w:rsid w:val="00FF0774"/>
    <w:rPr>
      <w:rFonts w:ascii="Courier New" w:eastAsia="Times New Roman" w:hAnsi="Courier New" w:cs="Courier New"/>
      <w:lang w:eastAsia="en-US" w:bidi="en-US"/>
    </w:rPr>
  </w:style>
  <w:style w:type="paragraph" w:styleId="TOCHeading">
    <w:name w:val="TOC Heading"/>
    <w:basedOn w:val="Heading1"/>
    <w:next w:val="Normal"/>
    <w:uiPriority w:val="39"/>
    <w:qFormat/>
    <w:rsid w:val="00B267D5"/>
    <w:pPr>
      <w:keepLines/>
      <w:numPr>
        <w:numId w:val="0"/>
      </w:numPr>
      <w:shd w:val="clear" w:color="auto" w:fill="auto"/>
      <w:spacing w:before="480"/>
      <w:outlineLvl w:val="9"/>
    </w:pPr>
    <w:rPr>
      <w:rFonts w:ascii="Cambria" w:eastAsia="Times New Roman" w:hAnsi="Cambria"/>
      <w:b/>
      <w:caps w:val="0"/>
      <w:color w:val="365F91"/>
      <w:spacing w:val="0"/>
      <w:sz w:val="28"/>
      <w:szCs w:val="28"/>
    </w:rPr>
  </w:style>
  <w:style w:type="paragraph" w:customStyle="1" w:styleId="Compactnormal">
    <w:name w:val="Compact normal"/>
    <w:basedOn w:val="Normal"/>
    <w:link w:val="CompactnormalChar"/>
    <w:qFormat/>
    <w:rsid w:val="006B71D8"/>
    <w:pPr>
      <w:autoSpaceDE w:val="0"/>
      <w:autoSpaceDN w:val="0"/>
      <w:adjustRightInd w:val="0"/>
    </w:pPr>
    <w:rPr>
      <w:rFonts w:ascii="Futura-Book" w:hAnsi="Futura-Book"/>
      <w:sz w:val="16"/>
      <w:szCs w:val="16"/>
    </w:rPr>
  </w:style>
  <w:style w:type="paragraph" w:customStyle="1" w:styleId="Coverpage">
    <w:name w:val="Coverpage"/>
    <w:basedOn w:val="Caption"/>
    <w:link w:val="CoverpageChar"/>
    <w:qFormat/>
    <w:rsid w:val="006B71D8"/>
    <w:rPr>
      <w:color w:val="FFFFFF"/>
    </w:rPr>
  </w:style>
  <w:style w:type="character" w:customStyle="1" w:styleId="CompactnormalChar">
    <w:name w:val="Compact normal Char"/>
    <w:link w:val="Compactnormal"/>
    <w:rsid w:val="006B71D8"/>
    <w:rPr>
      <w:rFonts w:ascii="Futura-Book" w:hAnsi="Futura-Book" w:cs="Futura-Book"/>
      <w:sz w:val="16"/>
      <w:szCs w:val="16"/>
    </w:rPr>
  </w:style>
  <w:style w:type="paragraph" w:customStyle="1" w:styleId="TOC">
    <w:name w:val="TOC"/>
    <w:basedOn w:val="TOC1"/>
    <w:link w:val="TOCChar"/>
    <w:qFormat/>
    <w:rsid w:val="00921A60"/>
    <w:rPr>
      <w:noProof/>
    </w:rPr>
  </w:style>
  <w:style w:type="character" w:customStyle="1" w:styleId="CaptionChar">
    <w:name w:val="Caption Char"/>
    <w:link w:val="Caption"/>
    <w:uiPriority w:val="35"/>
    <w:rsid w:val="00254F7E"/>
    <w:rPr>
      <w:rFonts w:ascii="Futura Hv" w:hAnsi="Futura Hv"/>
      <w:bCs/>
      <w:sz w:val="18"/>
      <w:lang w:eastAsia="ja-JP"/>
    </w:rPr>
  </w:style>
  <w:style w:type="character" w:customStyle="1" w:styleId="CoverpageChar">
    <w:name w:val="Coverpage Char"/>
    <w:basedOn w:val="CaptionChar"/>
    <w:link w:val="Coverpage"/>
    <w:rsid w:val="006B71D8"/>
  </w:style>
  <w:style w:type="character" w:styleId="IntenseEmphasis">
    <w:name w:val="Intense Emphasis"/>
    <w:uiPriority w:val="21"/>
    <w:qFormat/>
    <w:rsid w:val="00547D5A"/>
    <w:rPr>
      <w:b/>
      <w:bCs/>
      <w:i/>
      <w:iCs/>
      <w:color w:val="4F81BD"/>
    </w:rPr>
  </w:style>
  <w:style w:type="character" w:customStyle="1" w:styleId="TOC1Char">
    <w:name w:val="TOC 1 Char"/>
    <w:link w:val="TOC1"/>
    <w:uiPriority w:val="39"/>
    <w:rsid w:val="006C6403"/>
    <w:rPr>
      <w:rFonts w:ascii="Futura Bk" w:hAnsi="Futura Bk"/>
      <w:iCs/>
      <w:sz w:val="18"/>
      <w:szCs w:val="24"/>
      <w:lang w:eastAsia="ja-JP"/>
    </w:rPr>
  </w:style>
  <w:style w:type="character" w:customStyle="1" w:styleId="TOCChar">
    <w:name w:val="TOC Char"/>
    <w:link w:val="TOC"/>
    <w:rsid w:val="00921A60"/>
    <w:rPr>
      <w:rFonts w:ascii="Futura Bk" w:hAnsi="Futura Bk"/>
      <w:iCs/>
      <w:noProof/>
      <w:sz w:val="18"/>
      <w:szCs w:val="24"/>
      <w:lang w:eastAsia="ja-JP"/>
    </w:rPr>
  </w:style>
  <w:style w:type="paragraph" w:styleId="Bibliography">
    <w:name w:val="Bibliography"/>
    <w:basedOn w:val="Normal"/>
    <w:next w:val="Normal"/>
    <w:uiPriority w:val="99"/>
    <w:unhideWhenUsed/>
    <w:rsid w:val="000D1AB9"/>
  </w:style>
  <w:style w:type="paragraph" w:styleId="Title">
    <w:name w:val="Title"/>
    <w:basedOn w:val="Normal"/>
    <w:next w:val="Normal"/>
    <w:link w:val="TitleChar"/>
    <w:uiPriority w:val="10"/>
    <w:qFormat/>
    <w:rsid w:val="000D1AB9"/>
    <w:pPr>
      <w:spacing w:before="720" w:beforeAutospacing="0" w:after="200" w:afterAutospacing="0" w:line="276" w:lineRule="auto"/>
      <w:jc w:val="left"/>
    </w:pPr>
    <w:rPr>
      <w:rFonts w:eastAsia="Times New Roman"/>
      <w:caps/>
      <w:color w:val="4F81BD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link w:val="Title"/>
    <w:uiPriority w:val="10"/>
    <w:rsid w:val="000D1AB9"/>
    <w:rPr>
      <w:rFonts w:ascii="Futura Bk" w:eastAsia="Times New Roman" w:hAnsi="Futura Bk" w:cs="Times New Roman"/>
      <w:caps/>
      <w:color w:val="4F81BD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B9"/>
    <w:pPr>
      <w:spacing w:before="200" w:beforeAutospacing="0" w:after="1000" w:afterAutospacing="0"/>
      <w:jc w:val="left"/>
    </w:pPr>
    <w:rPr>
      <w:rFonts w:eastAsia="Times New Roman"/>
      <w:caps/>
      <w:color w:val="595959"/>
      <w:spacing w:val="10"/>
      <w:sz w:val="24"/>
      <w:lang w:eastAsia="en-US" w:bidi="en-US"/>
    </w:rPr>
  </w:style>
  <w:style w:type="character" w:customStyle="1" w:styleId="SubtitleChar">
    <w:name w:val="Subtitle Char"/>
    <w:link w:val="Subtitle"/>
    <w:uiPriority w:val="11"/>
    <w:rsid w:val="000D1AB9"/>
    <w:rPr>
      <w:rFonts w:ascii="Futura Bk" w:eastAsia="Times New Roman" w:hAnsi="Futura Bk" w:cs="Times New Roman"/>
      <w:caps/>
      <w:color w:val="595959"/>
      <w:spacing w:val="10"/>
      <w:sz w:val="24"/>
      <w:szCs w:val="24"/>
      <w:lang w:eastAsia="en-US" w:bidi="en-US"/>
    </w:rPr>
  </w:style>
  <w:style w:type="character" w:customStyle="1" w:styleId="Heading1Char">
    <w:name w:val="Heading 1 Char"/>
    <w:link w:val="Heading1"/>
    <w:rsid w:val="00475700"/>
    <w:rPr>
      <w:rFonts w:ascii="Calibri" w:eastAsia="SimSun" w:hAnsi="Calibri"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Heading3Char">
    <w:name w:val="Heading 3 Char"/>
    <w:link w:val="Heading3"/>
    <w:rsid w:val="0050662C"/>
    <w:rPr>
      <w:rFonts w:ascii="Calibri" w:eastAsia="SimSun" w:hAnsi="Calibri"/>
      <w:bCs/>
      <w:caps/>
      <w:color w:val="243F60"/>
      <w:spacing w:val="15"/>
      <w:sz w:val="22"/>
      <w:szCs w:val="22"/>
      <w:lang w:eastAsia="en-US"/>
    </w:rPr>
  </w:style>
  <w:style w:type="character" w:customStyle="1" w:styleId="Heading5Char">
    <w:name w:val="Heading 5 Char"/>
    <w:link w:val="Heading5"/>
    <w:rsid w:val="000D1AB9"/>
    <w:rPr>
      <w:rFonts w:ascii="Futura Bk" w:hAnsi="Futura Bk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rsid w:val="000D1AB9"/>
    <w:rPr>
      <w:b/>
      <w:bCs/>
      <w:sz w:val="22"/>
      <w:szCs w:val="22"/>
      <w:lang w:eastAsia="ja-JP"/>
    </w:rPr>
  </w:style>
  <w:style w:type="character" w:customStyle="1" w:styleId="Heading7Char">
    <w:name w:val="Heading 7 Char"/>
    <w:link w:val="Heading7"/>
    <w:rsid w:val="000D1AB9"/>
    <w:rPr>
      <w:sz w:val="24"/>
      <w:szCs w:val="24"/>
      <w:lang w:eastAsia="ja-JP"/>
    </w:rPr>
  </w:style>
  <w:style w:type="character" w:customStyle="1" w:styleId="Heading8Char">
    <w:name w:val="Heading 8 Char"/>
    <w:link w:val="Heading8"/>
    <w:rsid w:val="000D1AB9"/>
    <w:rPr>
      <w:i/>
      <w:iCs/>
      <w:sz w:val="24"/>
      <w:szCs w:val="24"/>
      <w:lang w:eastAsia="ja-JP"/>
    </w:rPr>
  </w:style>
  <w:style w:type="character" w:customStyle="1" w:styleId="Heading9Char">
    <w:name w:val="Heading 9 Char"/>
    <w:link w:val="Heading9"/>
    <w:rsid w:val="000D1AB9"/>
    <w:rPr>
      <w:rFonts w:ascii="Arial" w:hAnsi="Arial"/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D1AB9"/>
    <w:pPr>
      <w:spacing w:before="200" w:beforeAutospacing="0" w:after="200" w:afterAutospacing="0" w:line="276" w:lineRule="auto"/>
      <w:ind w:left="720"/>
      <w:contextualSpacing/>
      <w:jc w:val="left"/>
    </w:pPr>
    <w:rPr>
      <w:rFonts w:eastAsia="Times New Roman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D1AB9"/>
    <w:pPr>
      <w:spacing w:before="200" w:beforeAutospacing="0" w:after="200" w:afterAutospacing="0" w:line="276" w:lineRule="auto"/>
      <w:jc w:val="left"/>
    </w:pPr>
    <w:rPr>
      <w:rFonts w:eastAsia="Times New Roman"/>
      <w:i/>
      <w:iCs/>
      <w:szCs w:val="20"/>
      <w:lang w:eastAsia="en-US" w:bidi="en-US"/>
    </w:rPr>
  </w:style>
  <w:style w:type="character" w:customStyle="1" w:styleId="QuoteChar">
    <w:name w:val="Quote Char"/>
    <w:link w:val="Quote"/>
    <w:uiPriority w:val="29"/>
    <w:rsid w:val="000D1AB9"/>
    <w:rPr>
      <w:rFonts w:ascii="Futura Bk" w:eastAsia="Times New Roman" w:hAnsi="Futura Bk" w:cs="Times New Roman"/>
      <w:i/>
      <w:iCs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B9"/>
    <w:pPr>
      <w:pBdr>
        <w:top w:val="single" w:sz="4" w:space="10" w:color="4F81BD"/>
        <w:left w:val="single" w:sz="4" w:space="10" w:color="4F81BD"/>
      </w:pBdr>
      <w:spacing w:before="200" w:beforeAutospacing="0" w:after="0" w:afterAutospacing="0" w:line="276" w:lineRule="auto"/>
      <w:ind w:left="1296" w:right="1152"/>
    </w:pPr>
    <w:rPr>
      <w:rFonts w:eastAsia="Times New Roman"/>
      <w:i/>
      <w:iCs/>
      <w:color w:val="4F81BD"/>
      <w:szCs w:val="20"/>
      <w:lang w:eastAsia="en-US" w:bidi="en-US"/>
    </w:rPr>
  </w:style>
  <w:style w:type="character" w:customStyle="1" w:styleId="IntenseQuoteChar">
    <w:name w:val="Intense Quote Char"/>
    <w:link w:val="IntenseQuote"/>
    <w:uiPriority w:val="30"/>
    <w:rsid w:val="000D1AB9"/>
    <w:rPr>
      <w:rFonts w:ascii="Futura Bk" w:eastAsia="Times New Roman" w:hAnsi="Futura Bk" w:cs="Times New Roman"/>
      <w:i/>
      <w:iCs/>
      <w:color w:val="4F81BD"/>
      <w:lang w:eastAsia="en-US" w:bidi="en-US"/>
    </w:rPr>
  </w:style>
  <w:style w:type="character" w:styleId="SubtleEmphasis">
    <w:name w:val="Subtle Emphasis"/>
    <w:uiPriority w:val="19"/>
    <w:qFormat/>
    <w:rsid w:val="000D1AB9"/>
    <w:rPr>
      <w:i/>
      <w:iCs/>
      <w:color w:val="243F60"/>
    </w:rPr>
  </w:style>
  <w:style w:type="character" w:styleId="SubtleReference">
    <w:name w:val="Subtle Reference"/>
    <w:uiPriority w:val="31"/>
    <w:qFormat/>
    <w:rsid w:val="000D1AB9"/>
    <w:rPr>
      <w:b/>
      <w:bCs/>
      <w:color w:val="4F81BD"/>
    </w:rPr>
  </w:style>
  <w:style w:type="character" w:styleId="IntenseReference">
    <w:name w:val="Intense Reference"/>
    <w:uiPriority w:val="32"/>
    <w:qFormat/>
    <w:rsid w:val="000D1AB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D1AB9"/>
    <w:rPr>
      <w:b/>
      <w:bCs/>
      <w:i/>
      <w:iCs/>
      <w:spacing w:val="9"/>
    </w:rPr>
  </w:style>
  <w:style w:type="character" w:customStyle="1" w:styleId="DocumentMapChar">
    <w:name w:val="Document Map Char"/>
    <w:link w:val="DocumentMap"/>
    <w:uiPriority w:val="99"/>
    <w:semiHidden/>
    <w:rsid w:val="000D1AB9"/>
    <w:rPr>
      <w:rFonts w:ascii="Tahoma" w:hAnsi="Tahoma" w:cs="Tahoma"/>
      <w:shd w:val="clear" w:color="auto" w:fill="000080"/>
      <w:lang w:eastAsia="ja-JP"/>
    </w:rPr>
  </w:style>
  <w:style w:type="character" w:customStyle="1" w:styleId="BalloonTextChar">
    <w:name w:val="Balloon Text Char"/>
    <w:link w:val="BalloonText"/>
    <w:rsid w:val="000D1AB9"/>
    <w:rPr>
      <w:rFonts w:ascii="Tahoma" w:hAnsi="Tahoma" w:cs="Tahoma"/>
      <w:sz w:val="16"/>
      <w:szCs w:val="16"/>
      <w:lang w:eastAsia="ja-JP"/>
    </w:rPr>
  </w:style>
  <w:style w:type="character" w:customStyle="1" w:styleId="HeaderChar">
    <w:name w:val="Header Char"/>
    <w:link w:val="Header"/>
    <w:uiPriority w:val="99"/>
    <w:rsid w:val="000D1AB9"/>
    <w:rPr>
      <w:rFonts w:ascii="Futura Bk" w:hAnsi="Futura Bk"/>
      <w:szCs w:val="24"/>
      <w:lang w:eastAsia="ja-JP"/>
    </w:rPr>
  </w:style>
  <w:style w:type="paragraph" w:customStyle="1" w:styleId="VIEW-ElementPropertyText">
    <w:name w:val="VIEW - Element Property Text"/>
    <w:basedOn w:val="Normal"/>
    <w:link w:val="VIEW-ElementPropertyTextChar"/>
    <w:qFormat/>
    <w:rsid w:val="000D1AB9"/>
    <w:pPr>
      <w:spacing w:before="0" w:beforeAutospacing="0" w:after="200" w:afterAutospacing="0"/>
      <w:ind w:left="900"/>
      <w:jc w:val="left"/>
    </w:pPr>
    <w:rPr>
      <w:rFonts w:eastAsia="Times New Roman"/>
      <w:sz w:val="22"/>
      <w:szCs w:val="22"/>
      <w:lang w:val="en-NZ"/>
    </w:rPr>
  </w:style>
  <w:style w:type="character" w:customStyle="1" w:styleId="VIEW-ElementPropertyTextChar">
    <w:name w:val="VIEW - Element Property Text Char"/>
    <w:link w:val="VIEW-ElementPropertyText"/>
    <w:rsid w:val="000D1AB9"/>
    <w:rPr>
      <w:rFonts w:ascii="Futura Bk" w:eastAsia="Times New Roman" w:hAnsi="Futura Bk"/>
      <w:sz w:val="22"/>
      <w:szCs w:val="22"/>
      <w:lang w:val="en-NZ"/>
    </w:rPr>
  </w:style>
  <w:style w:type="paragraph" w:customStyle="1" w:styleId="Bulletwithtext1">
    <w:name w:val="Bullet with text 1"/>
    <w:basedOn w:val="Normal"/>
    <w:rsid w:val="00A0174B"/>
    <w:pPr>
      <w:numPr>
        <w:numId w:val="19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Header1">
    <w:name w:val="Header 1"/>
    <w:basedOn w:val="Normal"/>
    <w:next w:val="Normal"/>
    <w:rsid w:val="00A0174B"/>
    <w:pPr>
      <w:keepLines/>
      <w:spacing w:before="80" w:beforeAutospacing="0" w:after="80" w:afterAutospacing="0"/>
      <w:jc w:val="center"/>
    </w:pPr>
    <w:rPr>
      <w:rFonts w:ascii="Arial" w:eastAsia="Times New Roman" w:hAnsi="Arial"/>
      <w:szCs w:val="20"/>
      <w:lang w:eastAsia="en-US"/>
    </w:rPr>
  </w:style>
  <w:style w:type="paragraph" w:customStyle="1" w:styleId="Header2">
    <w:name w:val="Header 2"/>
    <w:basedOn w:val="Header1"/>
    <w:next w:val="Normal"/>
    <w:rsid w:val="00A0174B"/>
    <w:pPr>
      <w:jc w:val="right"/>
    </w:pPr>
  </w:style>
  <w:style w:type="paragraph" w:customStyle="1" w:styleId="Header3">
    <w:name w:val="Header 3"/>
    <w:basedOn w:val="Header1"/>
    <w:next w:val="Normal"/>
    <w:rsid w:val="00A0174B"/>
    <w:pPr>
      <w:jc w:val="left"/>
    </w:pPr>
  </w:style>
  <w:style w:type="paragraph" w:customStyle="1" w:styleId="Bulletwithtext3">
    <w:name w:val="Bullet with text 3"/>
    <w:basedOn w:val="Normal"/>
    <w:rsid w:val="00A0174B"/>
    <w:pPr>
      <w:numPr>
        <w:numId w:val="18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1">
    <w:name w:val="Numbered list 1"/>
    <w:basedOn w:val="ListNumber"/>
    <w:autoRedefine/>
    <w:rsid w:val="00A0174B"/>
    <w:pPr>
      <w:numPr>
        <w:numId w:val="23"/>
      </w:numPr>
    </w:pPr>
  </w:style>
  <w:style w:type="paragraph" w:customStyle="1" w:styleId="Numberedlist31">
    <w:name w:val="Numbered list 3.1"/>
    <w:basedOn w:val="Heading1"/>
    <w:next w:val="Normal"/>
    <w:rsid w:val="00A0174B"/>
    <w:pPr>
      <w:keepNext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60" w:line="240" w:lineRule="auto"/>
      <w:ind w:left="187" w:hanging="187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HPInternal">
    <w:name w:val="HP_Internal"/>
    <w:basedOn w:val="Normal"/>
    <w:next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i/>
      <w:sz w:val="18"/>
      <w:szCs w:val="20"/>
      <w:lang w:eastAsia="en-US"/>
    </w:rPr>
  </w:style>
  <w:style w:type="paragraph" w:customStyle="1" w:styleId="TitlePagebogus">
    <w:name w:val="TitlePage_bogus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TitlePageHeadernotused">
    <w:name w:val="TitlePage_Header_not_used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2">
    <w:name w:val="Numbered list 3.2"/>
    <w:basedOn w:val="Heading2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1440"/>
      </w:tabs>
      <w:spacing w:before="240" w:after="60" w:line="240" w:lineRule="auto"/>
      <w:ind w:left="1440" w:hanging="360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Bulletwithtext4">
    <w:name w:val="Bullet with text 4"/>
    <w:basedOn w:val="Normal"/>
    <w:rsid w:val="00A0174B"/>
    <w:pPr>
      <w:numPr>
        <w:numId w:val="20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3">
    <w:name w:val="Numbered list 3.3"/>
    <w:basedOn w:val="Heading3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tabs>
        <w:tab w:val="num" w:pos="2160"/>
      </w:tabs>
      <w:spacing w:before="240" w:after="60" w:line="240" w:lineRule="auto"/>
      <w:ind w:left="2160" w:hanging="180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TableHeading">
    <w:name w:val="Table_Heading"/>
    <w:basedOn w:val="Normal"/>
    <w:next w:val="Table"/>
    <w:rsid w:val="00A0174B"/>
    <w:pPr>
      <w:keepNext/>
      <w:keepLines/>
      <w:spacing w:before="40" w:beforeAutospacing="0" w:after="4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ableTitle">
    <w:name w:val="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OCHeading0">
    <w:name w:val="TOC_Heading"/>
    <w:basedOn w:val="Normal"/>
    <w:next w:val="Normal"/>
    <w:rsid w:val="00A0174B"/>
    <w:pPr>
      <w:keepNext/>
      <w:spacing w:before="80" w:beforeAutospacing="0" w:after="120" w:afterAutospacing="0"/>
      <w:jc w:val="left"/>
    </w:pPr>
    <w:rPr>
      <w:rFonts w:ascii="Arial" w:eastAsia="Times New Roman" w:hAnsi="Arial"/>
      <w:b/>
      <w:sz w:val="24"/>
      <w:szCs w:val="20"/>
      <w:lang w:eastAsia="en-US"/>
    </w:rPr>
  </w:style>
  <w:style w:type="paragraph" w:customStyle="1" w:styleId="TableCenter">
    <w:name w:val="Table_Center"/>
    <w:basedOn w:val="Table"/>
    <w:rsid w:val="00A0174B"/>
    <w:pPr>
      <w:spacing w:beforeAutospacing="0" w:afterAutospacing="0"/>
      <w:jc w:val="center"/>
    </w:pPr>
  </w:style>
  <w:style w:type="paragraph" w:customStyle="1" w:styleId="NormalUserEntry">
    <w:name w:val="Normal_UserEntry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color w:val="FF0000"/>
      <w:szCs w:val="20"/>
      <w:lang w:eastAsia="en-US"/>
    </w:rPr>
  </w:style>
  <w:style w:type="paragraph" w:customStyle="1" w:styleId="TitleCenter">
    <w:name w:val="Title_Center"/>
    <w:basedOn w:val="Title"/>
    <w:rsid w:val="00A0174B"/>
    <w:pPr>
      <w:keepNext/>
      <w:spacing w:before="240" w:after="60" w:line="240" w:lineRule="auto"/>
      <w:jc w:val="center"/>
    </w:pPr>
    <w:rPr>
      <w:rFonts w:ascii="Arial" w:hAnsi="Arial"/>
      <w:b/>
      <w:caps w:val="0"/>
      <w:color w:val="auto"/>
      <w:spacing w:val="0"/>
      <w:sz w:val="24"/>
      <w:szCs w:val="20"/>
      <w:lang w:bidi="ar-SA"/>
    </w:rPr>
  </w:style>
  <w:style w:type="paragraph" w:customStyle="1" w:styleId="TableSmall">
    <w:name w:val="Table_Small"/>
    <w:basedOn w:val="Table"/>
    <w:rsid w:val="00A0174B"/>
    <w:pPr>
      <w:spacing w:beforeAutospacing="0" w:afterAutospacing="0"/>
      <w:jc w:val="left"/>
    </w:pPr>
    <w:rPr>
      <w:sz w:val="16"/>
    </w:rPr>
  </w:style>
  <w:style w:type="character" w:customStyle="1" w:styleId="CharacterUserEntry">
    <w:name w:val="Character UserEntry"/>
    <w:rsid w:val="00A0174B"/>
    <w:rPr>
      <w:color w:val="FF0000"/>
    </w:rPr>
  </w:style>
  <w:style w:type="paragraph" w:customStyle="1" w:styleId="TableHeadingCenter">
    <w:name w:val="Table_Heading_Center"/>
    <w:basedOn w:val="TableHeading"/>
    <w:rsid w:val="00A0174B"/>
    <w:pPr>
      <w:jc w:val="center"/>
    </w:pPr>
  </w:style>
  <w:style w:type="paragraph" w:customStyle="1" w:styleId="TableSmHeadingbogus">
    <w:name w:val="Table_Sm_Heading_bogus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ablenotused">
    <w:name w:val="Table_not_used"/>
    <w:basedOn w:val="Table"/>
    <w:rsid w:val="00A0174B"/>
    <w:pPr>
      <w:spacing w:beforeAutospacing="0" w:afterAutospacing="0"/>
      <w:jc w:val="right"/>
    </w:pPr>
  </w:style>
  <w:style w:type="paragraph" w:customStyle="1" w:styleId="TableSmallRight">
    <w:name w:val="Table_Small_Right"/>
    <w:basedOn w:val="TableSmall"/>
    <w:rsid w:val="00A0174B"/>
    <w:pPr>
      <w:jc w:val="right"/>
    </w:pPr>
  </w:style>
  <w:style w:type="paragraph" w:customStyle="1" w:styleId="TableSmallCenter">
    <w:name w:val="Table_Small_Center"/>
    <w:basedOn w:val="TableSmall"/>
    <w:rsid w:val="00A0174B"/>
    <w:pPr>
      <w:jc w:val="center"/>
    </w:pPr>
  </w:style>
  <w:style w:type="paragraph" w:customStyle="1" w:styleId="TitlePageDetail">
    <w:name w:val="TitlePage_Detail"/>
    <w:basedOn w:val="TitlePageHeaderOOV"/>
    <w:rsid w:val="00A0174B"/>
    <w:pPr>
      <w:spacing w:line="360" w:lineRule="auto"/>
    </w:pPr>
    <w:rPr>
      <w:b/>
      <w:sz w:val="20"/>
    </w:rPr>
  </w:style>
  <w:style w:type="paragraph" w:styleId="Closing">
    <w:name w:val="Closing"/>
    <w:basedOn w:val="Normal"/>
    <w:link w:val="ClosingChar"/>
    <w:rsid w:val="00A0174B"/>
    <w:pPr>
      <w:spacing w:before="0" w:beforeAutospacing="0" w:after="0" w:afterAutospacing="0"/>
      <w:ind w:left="4320"/>
      <w:jc w:val="right"/>
    </w:pPr>
    <w:rPr>
      <w:rFonts w:ascii="Arial" w:eastAsia="Times New Roman" w:hAnsi="Arial"/>
      <w:szCs w:val="20"/>
      <w:lang w:eastAsia="en-US"/>
    </w:rPr>
  </w:style>
  <w:style w:type="character" w:customStyle="1" w:styleId="ClosingChar">
    <w:name w:val="Closing Char"/>
    <w:link w:val="Closing"/>
    <w:rsid w:val="00A0174B"/>
    <w:rPr>
      <w:rFonts w:ascii="Arial" w:eastAsia="Times New Roman" w:hAnsi="Arial"/>
      <w:lang w:eastAsia="en-US"/>
    </w:rPr>
  </w:style>
  <w:style w:type="paragraph" w:styleId="PlainText">
    <w:name w:val="Plain Text"/>
    <w:basedOn w:val="Normal"/>
    <w:link w:val="PlainTextChar"/>
    <w:rsid w:val="00A0174B"/>
    <w:pPr>
      <w:spacing w:before="0" w:beforeAutospacing="0" w:after="0" w:afterAutospacing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PlainTextChar">
    <w:name w:val="Plain Text Char"/>
    <w:link w:val="PlainText"/>
    <w:rsid w:val="00A0174B"/>
    <w:rPr>
      <w:rFonts w:eastAsia="Times New Roman"/>
      <w:lang w:eastAsia="en-US"/>
    </w:rPr>
  </w:style>
  <w:style w:type="paragraph" w:customStyle="1" w:styleId="HPTableTitle">
    <w:name w:val="HP_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 w:val="18"/>
      <w:szCs w:val="20"/>
      <w:lang w:eastAsia="en-US"/>
    </w:rPr>
  </w:style>
  <w:style w:type="paragraph" w:customStyle="1" w:styleId="RMIndtasBullwtxt2">
    <w:name w:val="RM_Indt as Bull w txt 2"/>
    <w:basedOn w:val="Bulletwithtext2"/>
    <w:next w:val="Bulletwithtext2"/>
    <w:rsid w:val="00A0174B"/>
    <w:pPr>
      <w:numPr>
        <w:numId w:val="0"/>
      </w:numPr>
      <w:spacing w:before="0" w:beforeAutospacing="0" w:after="0" w:afterAutospacing="0"/>
      <w:ind w:left="720"/>
      <w:jc w:val="left"/>
    </w:pPr>
    <w:rPr>
      <w:rFonts w:ascii="Arial" w:hAnsi="Arial"/>
    </w:rPr>
  </w:style>
  <w:style w:type="paragraph" w:customStyle="1" w:styleId="TableHeadingRight">
    <w:name w:val="Table_Heading_Right"/>
    <w:basedOn w:val="TableHeading"/>
    <w:next w:val="Table"/>
    <w:rsid w:val="00A0174B"/>
    <w:pPr>
      <w:jc w:val="right"/>
    </w:pPr>
  </w:style>
  <w:style w:type="paragraph" w:customStyle="1" w:styleId="RMHeading1">
    <w:name w:val="RM_Heading 1"/>
    <w:basedOn w:val="Heading1"/>
    <w:next w:val="Normal"/>
    <w:rsid w:val="00A0174B"/>
    <w:pPr>
      <w:keepNext/>
      <w:pageBreakBefore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36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32"/>
      <w:szCs w:val="20"/>
    </w:rPr>
  </w:style>
  <w:style w:type="paragraph" w:customStyle="1" w:styleId="RMHeading2">
    <w:name w:val="RM_Heading 2"/>
    <w:basedOn w:val="Heading2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30"/>
      <w:szCs w:val="20"/>
    </w:rPr>
  </w:style>
  <w:style w:type="paragraph" w:customStyle="1" w:styleId="RMHeading3">
    <w:name w:val="RM_Heading 3"/>
    <w:basedOn w:val="Heading3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8"/>
      <w:szCs w:val="20"/>
    </w:rPr>
  </w:style>
  <w:style w:type="paragraph" w:customStyle="1" w:styleId="RMTableBullet">
    <w:name w:val="RM_Table_Bullet"/>
    <w:basedOn w:val="Bulletwithtext4"/>
    <w:next w:val="Normal"/>
    <w:rsid w:val="00A0174B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A0174B"/>
    <w:pPr>
      <w:spacing w:beforeAutospacing="0" w:afterAutospacing="0"/>
      <w:jc w:val="right"/>
    </w:pPr>
  </w:style>
  <w:style w:type="paragraph" w:customStyle="1" w:styleId="TableSmHeadingCenter">
    <w:name w:val="Table_Sm_Heading_Center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itlePageHeaderOOV">
    <w:name w:val="TitlePage_Header_OOV"/>
    <w:basedOn w:val="Normal"/>
    <w:rsid w:val="00A0174B"/>
    <w:pPr>
      <w:spacing w:before="0" w:beforeAutospacing="0" w:after="0" w:afterAutospacing="0"/>
      <w:ind w:left="4060"/>
      <w:jc w:val="left"/>
    </w:pPr>
    <w:rPr>
      <w:rFonts w:ascii="Arial" w:eastAsia="Times New Roman" w:hAnsi="Arial"/>
      <w:sz w:val="44"/>
      <w:szCs w:val="20"/>
      <w:lang w:eastAsia="en-US"/>
    </w:rPr>
  </w:style>
  <w:style w:type="paragraph" w:customStyle="1" w:styleId="TitlePageHeader">
    <w:name w:val="TitlePage_Header"/>
    <w:basedOn w:val="Normal"/>
    <w:rsid w:val="00A0174B"/>
    <w:pPr>
      <w:spacing w:before="240" w:beforeAutospacing="0" w:after="240" w:afterAutospacing="0"/>
      <w:ind w:left="3240"/>
      <w:jc w:val="left"/>
    </w:pPr>
    <w:rPr>
      <w:rFonts w:ascii="Arial" w:eastAsia="Times New Roman" w:hAnsi="Arial"/>
      <w:b/>
      <w:sz w:val="32"/>
      <w:szCs w:val="32"/>
      <w:lang w:eastAsia="en-US"/>
    </w:rPr>
  </w:style>
  <w:style w:type="paragraph" w:customStyle="1" w:styleId="HPGM">
    <w:name w:val="HPGM"/>
    <w:basedOn w:val="TableHeadingCenter"/>
    <w:rsid w:val="00A0174B"/>
  </w:style>
  <w:style w:type="paragraph" w:customStyle="1" w:styleId="NumberedHeadingStyleB1">
    <w:name w:val="Numbered Heading Style B.1"/>
    <w:basedOn w:val="Heading1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B2">
    <w:name w:val="Numbered Heading Style B.2"/>
    <w:basedOn w:val="Heading2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B3">
    <w:name w:val="Numbered Heading Style B.3"/>
    <w:basedOn w:val="Heading3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1">
    <w:name w:val="Numbered Heading Style A.1"/>
    <w:basedOn w:val="Heading1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A2">
    <w:name w:val="Numbered Heading Style A.2"/>
    <w:basedOn w:val="Heading2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</w:pBdr>
      <w:tabs>
        <w:tab w:val="left" w:pos="108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4">
    <w:name w:val="Numbered Heading Style A.4"/>
    <w:basedOn w:val="Heading4"/>
    <w:next w:val="Normal"/>
    <w:rsid w:val="00A0174B"/>
    <w:pPr>
      <w:numPr>
        <w:numId w:val="24"/>
      </w:numPr>
      <w:tabs>
        <w:tab w:val="clear" w:pos="187"/>
        <w:tab w:val="left" w:pos="1440"/>
        <w:tab w:val="left" w:pos="1800"/>
      </w:tabs>
      <w:spacing w:before="240" w:after="60"/>
    </w:pPr>
    <w:rPr>
      <w:rFonts w:ascii="Arial" w:eastAsia="Times New Roman" w:hAnsi="Arial"/>
      <w:b/>
      <w:color w:val="auto"/>
    </w:rPr>
  </w:style>
  <w:style w:type="paragraph" w:customStyle="1" w:styleId="CommandorProgramCode">
    <w:name w:val="Command or Program Code"/>
    <w:basedOn w:val="Normal"/>
    <w:autoRedefine/>
    <w:rsid w:val="00A0174B"/>
    <w:pPr>
      <w:spacing w:before="0" w:beforeAutospacing="0" w:after="0" w:afterAutospacing="0"/>
    </w:pPr>
    <w:rPr>
      <w:rFonts w:ascii="Courier New" w:eastAsia="Times New Roman" w:hAnsi="Courier New"/>
      <w:szCs w:val="20"/>
      <w:lang w:eastAsia="en-US"/>
    </w:rPr>
  </w:style>
  <w:style w:type="paragraph" w:styleId="ListNumber">
    <w:name w:val="List Number"/>
    <w:basedOn w:val="Normal"/>
    <w:rsid w:val="00A0174B"/>
    <w:pPr>
      <w:numPr>
        <w:numId w:val="21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numbering" w:styleId="111111">
    <w:name w:val="Outline List 2"/>
    <w:basedOn w:val="NoList"/>
    <w:rsid w:val="00A0174B"/>
    <w:pPr>
      <w:numPr>
        <w:numId w:val="22"/>
      </w:numPr>
    </w:pPr>
  </w:style>
  <w:style w:type="paragraph" w:customStyle="1" w:styleId="NumberedHeadingStyleA5">
    <w:name w:val="Numbered Heading Style A.5"/>
    <w:basedOn w:val="Heading5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Cs w:val="0"/>
      <w:iCs w:val="0"/>
      <w:sz w:val="20"/>
      <w:szCs w:val="12"/>
      <w:lang w:eastAsia="en-US"/>
    </w:rPr>
  </w:style>
  <w:style w:type="paragraph" w:customStyle="1" w:styleId="NumberedHeadingStyleA6">
    <w:name w:val="Numbered Heading Style A.6"/>
    <w:basedOn w:val="Heading6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 w:val="0"/>
      <w:bCs w:val="0"/>
      <w:i/>
      <w:sz w:val="20"/>
      <w:szCs w:val="12"/>
      <w:lang w:eastAsia="en-US"/>
    </w:rPr>
  </w:style>
  <w:style w:type="paragraph" w:customStyle="1" w:styleId="NumberedHeadingStyleA7">
    <w:name w:val="Numbered Heading Style A.7"/>
    <w:basedOn w:val="Heading7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sz w:val="20"/>
      <w:szCs w:val="12"/>
      <w:lang w:eastAsia="en-US"/>
    </w:rPr>
  </w:style>
  <w:style w:type="paragraph" w:customStyle="1" w:styleId="NumberedHeadingStyleA8">
    <w:name w:val="Numbered Heading Style A.8"/>
    <w:basedOn w:val="Heading8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i w:val="0"/>
      <w:iCs w:val="0"/>
      <w:sz w:val="18"/>
      <w:szCs w:val="12"/>
      <w:lang w:eastAsia="en-US"/>
    </w:rPr>
  </w:style>
  <w:style w:type="paragraph" w:customStyle="1" w:styleId="NumberedHeadingStyleA9">
    <w:name w:val="Numbered Heading Style A.9"/>
    <w:basedOn w:val="Heading9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eastAsia="Times New Roman"/>
      <w:i/>
      <w:sz w:val="18"/>
      <w:szCs w:val="12"/>
      <w:lang w:eastAsia="en-US"/>
    </w:rPr>
  </w:style>
  <w:style w:type="paragraph" w:customStyle="1" w:styleId="Style2">
    <w:name w:val="Style2"/>
    <w:basedOn w:val="Normal"/>
    <w:link w:val="Style2Char"/>
    <w:qFormat/>
    <w:rsid w:val="00A0174B"/>
    <w:pPr>
      <w:spacing w:before="0" w:beforeAutospacing="0" w:after="200" w:afterAutospacing="0"/>
      <w:jc w:val="left"/>
    </w:pPr>
    <w:rPr>
      <w:rFonts w:ascii="Futura Hv" w:eastAsia="SimSun" w:hAnsi="Futura Hv"/>
      <w:color w:val="8DB3E2"/>
      <w:sz w:val="24"/>
    </w:rPr>
  </w:style>
  <w:style w:type="character" w:customStyle="1" w:styleId="Style2Char">
    <w:name w:val="Style2 Char"/>
    <w:link w:val="Style2"/>
    <w:rsid w:val="00A0174B"/>
    <w:rPr>
      <w:rFonts w:ascii="Futura Hv" w:eastAsia="SimSun" w:hAnsi="Futura Hv"/>
      <w:color w:val="8DB3E2"/>
      <w:sz w:val="24"/>
      <w:szCs w:val="24"/>
    </w:rPr>
  </w:style>
  <w:style w:type="paragraph" w:customStyle="1" w:styleId="Orderedlist">
    <w:name w:val="Orderedlist"/>
    <w:basedOn w:val="ListParagraph"/>
    <w:link w:val="OrderedlistChar"/>
    <w:qFormat/>
    <w:rsid w:val="008520DC"/>
    <w:pPr>
      <w:numPr>
        <w:numId w:val="25"/>
      </w:numPr>
      <w:spacing w:line="240" w:lineRule="auto"/>
    </w:pPr>
    <w:rPr>
      <w:rFonts w:cs="Arial"/>
      <w:color w:val="000000"/>
    </w:rPr>
  </w:style>
  <w:style w:type="character" w:customStyle="1" w:styleId="ListParagraphChar">
    <w:name w:val="List Paragraph Char"/>
    <w:link w:val="ListParagraph"/>
    <w:uiPriority w:val="34"/>
    <w:rsid w:val="008520DC"/>
    <w:rPr>
      <w:rFonts w:ascii="Futura Bk" w:eastAsia="Times New Roman" w:hAnsi="Futura Bk" w:cs="Times New Roman"/>
      <w:lang w:eastAsia="en-US" w:bidi="en-US"/>
    </w:rPr>
  </w:style>
  <w:style w:type="character" w:customStyle="1" w:styleId="OrderedlistChar">
    <w:name w:val="Orderedlist Char"/>
    <w:link w:val="Orderedlist"/>
    <w:rsid w:val="008520DC"/>
    <w:rPr>
      <w:rFonts w:ascii="Futura Bk" w:eastAsia="Times New Roman" w:hAnsi="Futura Bk" w:cs="Arial"/>
      <w:color w:val="000000"/>
      <w:lang w:eastAsia="en-US" w:bidi="en-US"/>
    </w:rPr>
  </w:style>
  <w:style w:type="character" w:customStyle="1" w:styleId="apple-style-span">
    <w:name w:val="apple-style-span"/>
    <w:basedOn w:val="DefaultParagraphFont"/>
    <w:rsid w:val="0068513E"/>
  </w:style>
  <w:style w:type="character" w:customStyle="1" w:styleId="nodelabelbox">
    <w:name w:val="nodelabelbox"/>
    <w:basedOn w:val="DefaultParagraphFont"/>
    <w:rsid w:val="0059143A"/>
  </w:style>
  <w:style w:type="character" w:customStyle="1" w:styleId="nodetag">
    <w:name w:val="nodetag"/>
    <w:basedOn w:val="DefaultParagraphFont"/>
    <w:rsid w:val="0059143A"/>
  </w:style>
  <w:style w:type="character" w:customStyle="1" w:styleId="nodeattr">
    <w:name w:val="nodeattr"/>
    <w:basedOn w:val="DefaultParagraphFont"/>
    <w:rsid w:val="0059143A"/>
  </w:style>
  <w:style w:type="character" w:customStyle="1" w:styleId="nodename">
    <w:name w:val="nodename"/>
    <w:basedOn w:val="DefaultParagraphFont"/>
    <w:rsid w:val="0059143A"/>
  </w:style>
  <w:style w:type="character" w:customStyle="1" w:styleId="nodevalue">
    <w:name w:val="nodevalue"/>
    <w:basedOn w:val="DefaultParagraphFont"/>
    <w:rsid w:val="0059143A"/>
  </w:style>
  <w:style w:type="character" w:customStyle="1" w:styleId="nodebracket">
    <w:name w:val="nodebracket"/>
    <w:basedOn w:val="DefaultParagraphFont"/>
    <w:rsid w:val="0059143A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482"/>
    <w:rPr>
      <w:rFonts w:ascii="Courier New" w:hAnsi="Courier New" w:cs="Courier New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946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41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012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90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880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271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9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0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733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9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71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750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28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41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er.acs\Local%20Settings\Temporary%20Internet%20Files\Content.Outlook\MUS62R1B\HP_OC_word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AE056-D250-40D8-82C7-D43E17B7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HP_OC_word_template</Template>
  <TotalTime>32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Storefront Portal</vt:lpstr>
    </vt:vector>
  </TitlesOfParts>
  <Company>Hewlett-Packard</Company>
  <LinksUpToDate>false</LinksUpToDate>
  <CharactersWithSpaces>3319</CharactersWithSpaces>
  <SharedDoc>false</SharedDoc>
  <HLinks>
    <vt:vector size="384" baseType="variant"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_Toc311533739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_Toc311533738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_Toc311533737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_Toc311533736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_Toc311533735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_Toc311533734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_Toc311533733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_Toc311533732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_Toc311533731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_Toc311533730</vt:lpwstr>
      </vt:variant>
      <vt:variant>
        <vt:i4>1179702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_Toc311533729</vt:lpwstr>
      </vt:variant>
      <vt:variant>
        <vt:i4>1179702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_Toc311533728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_Toc311533727</vt:lpwstr>
      </vt:variant>
      <vt:variant>
        <vt:i4>1179702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_Toc311533726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_Toc311533725</vt:lpwstr>
      </vt:variant>
      <vt:variant>
        <vt:i4>1179702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_Toc311533724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_Toc311533723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_Toc311533722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_Toc311533721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_Toc311533720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_Toc311533719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_Toc311533718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_Toc311533717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_Toc311533716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_Toc311533715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_Toc311533714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_Toc311533713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_Toc311533712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_Toc311533711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_Toc311533710</vt:lpwstr>
      </vt:variant>
      <vt:variant>
        <vt:i4>1048630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_Toc311533709</vt:lpwstr>
      </vt:variant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_Toc311533708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_Toc311533707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_Toc311533706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_Toc311533705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_Toc311533704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_Toc311533703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_Toc311533702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_Toc311533701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_Toc311533700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_Toc311533699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_Toc311533698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_Toc311533697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_Toc311533696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_Toc311533695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_Toc311533694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_Toc311533693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_Toc311533692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_Toc311533691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_Toc311533690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_Toc311533689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_Toc311533688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_Toc311533687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_Toc311533686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_Toc311533685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_Toc311533684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_Toc311533683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_Toc311533682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_Toc311533681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_Toc311533680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_Toc311533679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_Toc311533678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_Toc311533677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_Toc311533676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ATV3 &amp; 微电影接口规范</dc:title>
  <dc:subject>ATV3 &amp; 微电影接口规范</dc:subject>
  <dc:creator>Peter Acs</dc:creator>
  <cp:lastModifiedBy>Wei Zhang</cp:lastModifiedBy>
  <cp:revision>19</cp:revision>
  <cp:lastPrinted>2009-12-07T13:15:00Z</cp:lastPrinted>
  <dcterms:created xsi:type="dcterms:W3CDTF">2013-01-29T05:08:00Z</dcterms:created>
  <dcterms:modified xsi:type="dcterms:W3CDTF">2013-01-29T05:39:00Z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2007-10-18</vt:lpwstr>
  </property>
  <property fmtid="{D5CDD505-2E9C-101B-9397-08002B2CF9AE}" pid="3" name="Version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0x01010048119BF7C893F9478CAD0B01C9A95429</vt:lpwstr>
  </property>
</Properties>
</file>